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0150343"/>
        <w:docPartObj>
          <w:docPartGallery w:val="Cover Pages"/>
          <w:docPartUnique/>
        </w:docPartObj>
      </w:sdtPr>
      <w:sdtEndPr>
        <w:rPr>
          <w:noProof/>
          <w:sz w:val="32"/>
          <w:szCs w:val="32"/>
        </w:rPr>
      </w:sdtEndPr>
      <w:sdtContent>
        <w:p w14:paraId="19F831B1" w14:textId="4BEF8A4A" w:rsidR="00E40333" w:rsidRPr="002E4086" w:rsidRDefault="00BC5CDC">
          <w:pPr>
            <w:rPr>
              <w:noProof/>
              <w:sz w:val="32"/>
              <w:szCs w:val="32"/>
            </w:rPr>
          </w:pPr>
          <w:r w:rsidRPr="002E4086">
            <w:rPr>
              <w:noProof/>
            </w:rPr>
            <mc:AlternateContent>
              <mc:Choice Requires="wps">
                <w:drawing>
                  <wp:anchor distT="0" distB="0" distL="114300" distR="114300" simplePos="0" relativeHeight="251658239" behindDoc="0" locked="0" layoutInCell="1" allowOverlap="1" wp14:anchorId="4C04BCDF" wp14:editId="4F38AA71">
                    <wp:simplePos x="0" y="0"/>
                    <wp:positionH relativeFrom="margin">
                      <wp:align>center</wp:align>
                    </wp:positionH>
                    <wp:positionV relativeFrom="margin">
                      <wp:posOffset>2884805</wp:posOffset>
                    </wp:positionV>
                    <wp:extent cx="59436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943600" cy="1228725"/>
                            </a:xfrm>
                            <a:prstGeom prst="rect">
                              <a:avLst/>
                            </a:prstGeom>
                            <a:solidFill>
                              <a:schemeClr val="lt1"/>
                            </a:solidFill>
                            <a:ln w="6350">
                              <a:solidFill>
                                <a:prstClr val="black"/>
                              </a:solidFill>
                            </a:ln>
                          </wps:spPr>
                          <wps:txbx>
                            <w:txbxContent>
                              <w:p w14:paraId="3D9C1801" w14:textId="77777777" w:rsidR="00C0403A" w:rsidRPr="007F1DAB" w:rsidRDefault="00C0403A" w:rsidP="0042411D">
                                <w:pPr>
                                  <w:ind w:left="0"/>
                                  <w:jc w:val="center"/>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4BCDF" id="_x0000_t202" coordsize="21600,21600" o:spt="202" path="m,l,21600r21600,l21600,xe">
                    <v:stroke joinstyle="miter"/>
                    <v:path gradientshapeok="t" o:connecttype="rect"/>
                  </v:shapetype>
                  <v:shape id="Text Box 2" o:spid="_x0000_s1026" type="#_x0000_t202" style="position:absolute;left:0;text-align:left;margin-left:0;margin-top:227.15pt;width:468pt;height:96.7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iUOQIAAH0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" fillcolor="white [3201]" strokeweight=".5pt">
                    <v:textbox>
                      <w:txbxContent>
                        <w:p w14:paraId="3D9C1801" w14:textId="77777777" w:rsidR="00C0403A" w:rsidRPr="007F1DAB" w:rsidRDefault="00C0403A" w:rsidP="0042411D">
                          <w:pPr>
                            <w:ind w:left="0"/>
                            <w:jc w:val="center"/>
                            <w:rPr>
                              <w:b/>
                              <w:sz w:val="144"/>
                            </w:rPr>
                          </w:pPr>
                          <w:r w:rsidRPr="007F1DAB">
                            <w:rPr>
                              <w:b/>
                              <w:sz w:val="144"/>
                            </w:rPr>
                            <w:t>ASSIGNMENT</w:t>
                          </w:r>
                        </w:p>
                      </w:txbxContent>
                    </v:textbox>
                    <w10:wrap anchorx="margin" anchory="margin"/>
                  </v:shape>
                </w:pict>
              </mc:Fallback>
            </mc:AlternateContent>
          </w:r>
          <w:r w:rsidR="00C0403A" w:rsidRPr="002E4086">
            <w:rPr>
              <w:noProof/>
            </w:rPr>
            <mc:AlternateContent>
              <mc:Choice Requires="wps">
                <w:drawing>
                  <wp:anchor distT="0" distB="0" distL="114300" distR="114300" simplePos="0" relativeHeight="251661312" behindDoc="0" locked="1" layoutInCell="1" allowOverlap="1" wp14:anchorId="4CB46010" wp14:editId="6F2EBF71">
                    <wp:simplePos x="0" y="0"/>
                    <wp:positionH relativeFrom="margin">
                      <wp:posOffset>-9525</wp:posOffset>
                    </wp:positionH>
                    <wp:positionV relativeFrom="margin">
                      <wp:posOffset>5581650</wp:posOffset>
                    </wp:positionV>
                    <wp:extent cx="5956300" cy="2633345"/>
                    <wp:effectExtent l="0" t="0" r="635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956300" cy="2633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4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2959"/>
                                </w:tblGrid>
                                <w:tr w:rsidR="00B4147A" w:rsidRPr="00FA690F" w14:paraId="46C134D1" w14:textId="77777777" w:rsidTr="00FA690F">
                                  <w:tc>
                                    <w:tcPr>
                                      <w:tcW w:w="0" w:type="auto"/>
                                      <w:vAlign w:val="center"/>
                                    </w:tcPr>
                                    <w:p w14:paraId="7F198C7D" w14:textId="274CBD00" w:rsidR="00B4147A" w:rsidRPr="00FA690F" w:rsidRDefault="00B4147A" w:rsidP="00FA690F">
                                      <w:pPr>
                                        <w:pStyle w:val="Subtitle"/>
                                        <w:ind w:left="0"/>
                                        <w:jc w:val="center"/>
                                      </w:pPr>
                                      <w:r w:rsidRPr="00FA690F">
                                        <w:t>he190680</w:t>
                                      </w:r>
                                    </w:p>
                                  </w:tc>
                                  <w:tc>
                                    <w:tcPr>
                                      <w:tcW w:w="2959" w:type="dxa"/>
                                      <w:vAlign w:val="center"/>
                                    </w:tcPr>
                                    <w:p w14:paraId="122F9704" w14:textId="45FB65FE" w:rsidR="00B4147A" w:rsidRPr="00FA690F" w:rsidRDefault="00B4147A" w:rsidP="00FA690F">
                                      <w:pPr>
                                        <w:pStyle w:val="Subtitle"/>
                                        <w:ind w:left="0"/>
                                        <w:jc w:val="left"/>
                                      </w:pPr>
                                      <w:r w:rsidRPr="00FA690F">
                                        <w:t>Tran tri dung</w:t>
                                      </w:r>
                                    </w:p>
                                  </w:tc>
                                </w:tr>
                                <w:tr w:rsidR="00B4147A" w:rsidRPr="00FA690F" w14:paraId="6794D632" w14:textId="77777777" w:rsidTr="00FA690F">
                                  <w:tc>
                                    <w:tcPr>
                                      <w:tcW w:w="0" w:type="auto"/>
                                      <w:vAlign w:val="center"/>
                                    </w:tcPr>
                                    <w:p w14:paraId="7D1410E3" w14:textId="58849591" w:rsidR="00B4147A" w:rsidRPr="00FA690F" w:rsidRDefault="00B4147A" w:rsidP="00FA690F">
                                      <w:pPr>
                                        <w:pStyle w:val="Subtitle"/>
                                        <w:ind w:left="0"/>
                                        <w:jc w:val="center"/>
                                      </w:pPr>
                                      <w:r w:rsidRPr="00FA690F">
                                        <w:t>HE191408</w:t>
                                      </w:r>
                                    </w:p>
                                  </w:tc>
                                  <w:tc>
                                    <w:tcPr>
                                      <w:tcW w:w="2959" w:type="dxa"/>
                                      <w:vAlign w:val="center"/>
                                    </w:tcPr>
                                    <w:p w14:paraId="05D8C1F0" w14:textId="716AC2C6" w:rsidR="00B4147A" w:rsidRPr="00FA690F" w:rsidRDefault="00B4147A" w:rsidP="00FA690F">
                                      <w:pPr>
                                        <w:pStyle w:val="Subtitle"/>
                                        <w:ind w:left="0"/>
                                        <w:jc w:val="left"/>
                                      </w:pPr>
                                      <w:r w:rsidRPr="00FA690F">
                                        <w:t>Trinh hoang ha</w:t>
                                      </w:r>
                                    </w:p>
                                  </w:tc>
                                </w:tr>
                                <w:tr w:rsidR="00B4147A" w:rsidRPr="00FA690F" w14:paraId="2104B942" w14:textId="77777777" w:rsidTr="00FA690F">
                                  <w:tc>
                                    <w:tcPr>
                                      <w:tcW w:w="0" w:type="auto"/>
                                      <w:vAlign w:val="center"/>
                                    </w:tcPr>
                                    <w:p w14:paraId="53EA3D57" w14:textId="0E4F696C" w:rsidR="00B4147A" w:rsidRPr="00FA690F" w:rsidRDefault="00B4147A" w:rsidP="00FA690F">
                                      <w:pPr>
                                        <w:pStyle w:val="Subtitle"/>
                                        <w:ind w:left="0"/>
                                        <w:jc w:val="center"/>
                                      </w:pPr>
                                      <w:r w:rsidRPr="00FA690F">
                                        <w:t>HE180486</w:t>
                                      </w:r>
                                    </w:p>
                                  </w:tc>
                                  <w:tc>
                                    <w:tcPr>
                                      <w:tcW w:w="2959" w:type="dxa"/>
                                      <w:vAlign w:val="center"/>
                                    </w:tcPr>
                                    <w:p w14:paraId="5C401223" w14:textId="409671D8" w:rsidR="00B4147A" w:rsidRPr="00FA690F" w:rsidRDefault="00B4147A" w:rsidP="00FA690F">
                                      <w:pPr>
                                        <w:pStyle w:val="Subtitle"/>
                                        <w:ind w:left="0"/>
                                        <w:jc w:val="left"/>
                                      </w:pPr>
                                      <w:r w:rsidRPr="00FA690F">
                                        <w:t>NGuyen truong an</w:t>
                                      </w:r>
                                    </w:p>
                                  </w:tc>
                                </w:tr>
                                <w:tr w:rsidR="00B4147A" w:rsidRPr="00FA690F" w14:paraId="24A045D0" w14:textId="77777777" w:rsidTr="00FA690F">
                                  <w:tc>
                                    <w:tcPr>
                                      <w:tcW w:w="0" w:type="auto"/>
                                      <w:vAlign w:val="center"/>
                                    </w:tcPr>
                                    <w:p w14:paraId="4D43EC12" w14:textId="36C61140" w:rsidR="00B4147A" w:rsidRPr="00FA690F" w:rsidRDefault="00B4147A" w:rsidP="00FA690F">
                                      <w:pPr>
                                        <w:pStyle w:val="Subtitle"/>
                                        <w:ind w:left="0"/>
                                        <w:jc w:val="center"/>
                                      </w:pPr>
                                      <w:r w:rsidRPr="00FA690F">
                                        <w:t>HE182138</w:t>
                                      </w:r>
                                    </w:p>
                                  </w:tc>
                                  <w:tc>
                                    <w:tcPr>
                                      <w:tcW w:w="2959" w:type="dxa"/>
                                      <w:vAlign w:val="center"/>
                                    </w:tcPr>
                                    <w:p w14:paraId="41C4593D" w14:textId="52C64EDF" w:rsidR="00B4147A" w:rsidRPr="00FA690F" w:rsidRDefault="00B4147A" w:rsidP="00FA690F">
                                      <w:pPr>
                                        <w:pStyle w:val="Subtitle"/>
                                        <w:ind w:left="0"/>
                                        <w:jc w:val="left"/>
                                      </w:pPr>
                                      <w:r w:rsidRPr="00FA690F">
                                        <w:t>ngo hoang anh duc</w:t>
                                      </w:r>
                                    </w:p>
                                  </w:tc>
                                </w:tr>
                                <w:tr w:rsidR="00FA690F" w:rsidRPr="00FA690F" w14:paraId="7B9C3112" w14:textId="77777777" w:rsidTr="00FA690F">
                                  <w:tc>
                                    <w:tcPr>
                                      <w:tcW w:w="0" w:type="auto"/>
                                      <w:vAlign w:val="center"/>
                                    </w:tcPr>
                                    <w:p w14:paraId="4D9366AA" w14:textId="77777777" w:rsidR="00FA690F" w:rsidRPr="00FA690F" w:rsidRDefault="00FA690F" w:rsidP="00FA690F"/>
                                  </w:tc>
                                  <w:tc>
                                    <w:tcPr>
                                      <w:tcW w:w="2959" w:type="dxa"/>
                                      <w:vAlign w:val="center"/>
                                    </w:tcPr>
                                    <w:p w14:paraId="2AD65589" w14:textId="77777777" w:rsidR="00FA690F" w:rsidRPr="00FA690F" w:rsidRDefault="00FA690F" w:rsidP="00FA690F">
                                      <w:pPr>
                                        <w:pStyle w:val="Subtitle"/>
                                        <w:ind w:left="0"/>
                                        <w:jc w:val="left"/>
                                      </w:pPr>
                                    </w:p>
                                  </w:tc>
                                </w:tr>
                              </w:tbl>
                              <w:p w14:paraId="414E4DAF" w14:textId="07171934" w:rsidR="00C0403A" w:rsidRDefault="00000000" w:rsidP="00A73DDF">
                                <w:pPr>
                                  <w:pStyle w:val="Contactinfo"/>
                                </w:pP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rsidR="00C0403A">
                                      <w:t xml:space="preserve">Teacher: </w:t>
                                    </w:r>
                                    <w:r w:rsidR="002E4086">
                                      <w:t>Nguyen thi oanh</w:t>
                                    </w:r>
                                  </w:sdtContent>
                                </w:sdt>
                              </w:p>
                              <w:p w14:paraId="7407164D" w14:textId="77777777" w:rsidR="00C0403A" w:rsidRDefault="00C0403A">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B46010" id="Text Box 35" o:spid="_x0000_s1027" type="#_x0000_t202" alt="Presenter, company name and address" style="position:absolute;left:0;text-align:left;margin-left:-.75pt;margin-top:439.5pt;width:469pt;height:20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" filled="f" stroked="f" strokeweight=".5pt">
                    <v:textbox inset="0,0,0,0">
                      <w:txbxContent>
                        <w:tbl>
                          <w:tblPr>
                            <w:tblStyle w:val="TableGrid"/>
                            <w:tblW w:w="44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2959"/>
                          </w:tblGrid>
                          <w:tr w:rsidR="00B4147A" w:rsidRPr="00FA690F" w14:paraId="46C134D1" w14:textId="77777777" w:rsidTr="00FA690F">
                            <w:tc>
                              <w:tcPr>
                                <w:tcW w:w="0" w:type="auto"/>
                                <w:vAlign w:val="center"/>
                              </w:tcPr>
                              <w:p w14:paraId="7F198C7D" w14:textId="274CBD00" w:rsidR="00B4147A" w:rsidRPr="00FA690F" w:rsidRDefault="00B4147A" w:rsidP="00FA690F">
                                <w:pPr>
                                  <w:pStyle w:val="Subtitle"/>
                                  <w:ind w:left="0"/>
                                  <w:jc w:val="center"/>
                                </w:pPr>
                                <w:r w:rsidRPr="00FA690F">
                                  <w:t>he190680</w:t>
                                </w:r>
                              </w:p>
                            </w:tc>
                            <w:tc>
                              <w:tcPr>
                                <w:tcW w:w="2959" w:type="dxa"/>
                                <w:vAlign w:val="center"/>
                              </w:tcPr>
                              <w:p w14:paraId="122F9704" w14:textId="45FB65FE" w:rsidR="00B4147A" w:rsidRPr="00FA690F" w:rsidRDefault="00B4147A" w:rsidP="00FA690F">
                                <w:pPr>
                                  <w:pStyle w:val="Subtitle"/>
                                  <w:ind w:left="0"/>
                                  <w:jc w:val="left"/>
                                </w:pPr>
                                <w:r w:rsidRPr="00FA690F">
                                  <w:t>Tran tri dung</w:t>
                                </w:r>
                              </w:p>
                            </w:tc>
                          </w:tr>
                          <w:tr w:rsidR="00B4147A" w:rsidRPr="00FA690F" w14:paraId="6794D632" w14:textId="77777777" w:rsidTr="00FA690F">
                            <w:tc>
                              <w:tcPr>
                                <w:tcW w:w="0" w:type="auto"/>
                                <w:vAlign w:val="center"/>
                              </w:tcPr>
                              <w:p w14:paraId="7D1410E3" w14:textId="58849591" w:rsidR="00B4147A" w:rsidRPr="00FA690F" w:rsidRDefault="00B4147A" w:rsidP="00FA690F">
                                <w:pPr>
                                  <w:pStyle w:val="Subtitle"/>
                                  <w:ind w:left="0"/>
                                  <w:jc w:val="center"/>
                                </w:pPr>
                                <w:r w:rsidRPr="00FA690F">
                                  <w:t>HE191408</w:t>
                                </w:r>
                              </w:p>
                            </w:tc>
                            <w:tc>
                              <w:tcPr>
                                <w:tcW w:w="2959" w:type="dxa"/>
                                <w:vAlign w:val="center"/>
                              </w:tcPr>
                              <w:p w14:paraId="05D8C1F0" w14:textId="716AC2C6" w:rsidR="00B4147A" w:rsidRPr="00FA690F" w:rsidRDefault="00B4147A" w:rsidP="00FA690F">
                                <w:pPr>
                                  <w:pStyle w:val="Subtitle"/>
                                  <w:ind w:left="0"/>
                                  <w:jc w:val="left"/>
                                </w:pPr>
                                <w:r w:rsidRPr="00FA690F">
                                  <w:t>Trinh hoang ha</w:t>
                                </w:r>
                              </w:p>
                            </w:tc>
                          </w:tr>
                          <w:tr w:rsidR="00B4147A" w:rsidRPr="00FA690F" w14:paraId="2104B942" w14:textId="77777777" w:rsidTr="00FA690F">
                            <w:tc>
                              <w:tcPr>
                                <w:tcW w:w="0" w:type="auto"/>
                                <w:vAlign w:val="center"/>
                              </w:tcPr>
                              <w:p w14:paraId="53EA3D57" w14:textId="0E4F696C" w:rsidR="00B4147A" w:rsidRPr="00FA690F" w:rsidRDefault="00B4147A" w:rsidP="00FA690F">
                                <w:pPr>
                                  <w:pStyle w:val="Subtitle"/>
                                  <w:ind w:left="0"/>
                                  <w:jc w:val="center"/>
                                </w:pPr>
                                <w:r w:rsidRPr="00FA690F">
                                  <w:t>HE180486</w:t>
                                </w:r>
                              </w:p>
                            </w:tc>
                            <w:tc>
                              <w:tcPr>
                                <w:tcW w:w="2959" w:type="dxa"/>
                                <w:vAlign w:val="center"/>
                              </w:tcPr>
                              <w:p w14:paraId="5C401223" w14:textId="409671D8" w:rsidR="00B4147A" w:rsidRPr="00FA690F" w:rsidRDefault="00B4147A" w:rsidP="00FA690F">
                                <w:pPr>
                                  <w:pStyle w:val="Subtitle"/>
                                  <w:ind w:left="0"/>
                                  <w:jc w:val="left"/>
                                </w:pPr>
                                <w:r w:rsidRPr="00FA690F">
                                  <w:t>NGuyen truong an</w:t>
                                </w:r>
                              </w:p>
                            </w:tc>
                          </w:tr>
                          <w:tr w:rsidR="00B4147A" w:rsidRPr="00FA690F" w14:paraId="24A045D0" w14:textId="77777777" w:rsidTr="00FA690F">
                            <w:tc>
                              <w:tcPr>
                                <w:tcW w:w="0" w:type="auto"/>
                                <w:vAlign w:val="center"/>
                              </w:tcPr>
                              <w:p w14:paraId="4D43EC12" w14:textId="36C61140" w:rsidR="00B4147A" w:rsidRPr="00FA690F" w:rsidRDefault="00B4147A" w:rsidP="00FA690F">
                                <w:pPr>
                                  <w:pStyle w:val="Subtitle"/>
                                  <w:ind w:left="0"/>
                                  <w:jc w:val="center"/>
                                </w:pPr>
                                <w:r w:rsidRPr="00FA690F">
                                  <w:t>HE182138</w:t>
                                </w:r>
                              </w:p>
                            </w:tc>
                            <w:tc>
                              <w:tcPr>
                                <w:tcW w:w="2959" w:type="dxa"/>
                                <w:vAlign w:val="center"/>
                              </w:tcPr>
                              <w:p w14:paraId="41C4593D" w14:textId="52C64EDF" w:rsidR="00B4147A" w:rsidRPr="00FA690F" w:rsidRDefault="00B4147A" w:rsidP="00FA690F">
                                <w:pPr>
                                  <w:pStyle w:val="Subtitle"/>
                                  <w:ind w:left="0"/>
                                  <w:jc w:val="left"/>
                                </w:pPr>
                                <w:r w:rsidRPr="00FA690F">
                                  <w:t>ngo hoang anh duc</w:t>
                                </w:r>
                              </w:p>
                            </w:tc>
                          </w:tr>
                          <w:tr w:rsidR="00FA690F" w:rsidRPr="00FA690F" w14:paraId="7B9C3112" w14:textId="77777777" w:rsidTr="00FA690F">
                            <w:tc>
                              <w:tcPr>
                                <w:tcW w:w="0" w:type="auto"/>
                                <w:vAlign w:val="center"/>
                              </w:tcPr>
                              <w:p w14:paraId="4D9366AA" w14:textId="77777777" w:rsidR="00FA690F" w:rsidRPr="00FA690F" w:rsidRDefault="00FA690F" w:rsidP="00FA690F"/>
                            </w:tc>
                            <w:tc>
                              <w:tcPr>
                                <w:tcW w:w="2959" w:type="dxa"/>
                                <w:vAlign w:val="center"/>
                              </w:tcPr>
                              <w:p w14:paraId="2AD65589" w14:textId="77777777" w:rsidR="00FA690F" w:rsidRPr="00FA690F" w:rsidRDefault="00FA690F" w:rsidP="00FA690F">
                                <w:pPr>
                                  <w:pStyle w:val="Subtitle"/>
                                  <w:ind w:left="0"/>
                                  <w:jc w:val="left"/>
                                </w:pPr>
                              </w:p>
                            </w:tc>
                          </w:tr>
                        </w:tbl>
                        <w:p w14:paraId="414E4DAF" w14:textId="07171934" w:rsidR="00C0403A" w:rsidRDefault="00000000" w:rsidP="00A73DDF">
                          <w:pPr>
                            <w:pStyle w:val="Contactinfo"/>
                          </w:pPr>
                          <w:sdt>
                            <w:sdtPr>
                              <w:alias w:val="Company"/>
                              <w:tag w:val=""/>
                              <w:id w:val="1538777126"/>
                              <w:placeholder>
                                <w:docPart w:val="681A2270B5B64287883A4DA6B64CE8A1"/>
                              </w:placeholder>
                              <w:dataBinding w:prefixMappings="xmlns:ns0='http://schemas.openxmlformats.org/officeDocument/2006/extended-properties' " w:xpath="/ns0:Properties[1]/ns0:Company[1]" w:storeItemID="{6668398D-A668-4E3E-A5EB-62B293D839F1}"/>
                              <w:text/>
                            </w:sdtPr>
                            <w:sdtContent>
                              <w:r w:rsidR="00C0403A">
                                <w:t xml:space="preserve">Teacher: </w:t>
                              </w:r>
                              <w:r w:rsidR="002E4086">
                                <w:t>Nguyen thi oanh</w:t>
                              </w:r>
                            </w:sdtContent>
                          </w:sdt>
                        </w:p>
                        <w:p w14:paraId="7407164D" w14:textId="77777777" w:rsidR="00C0403A" w:rsidRDefault="00C0403A">
                          <w:pPr>
                            <w:pStyle w:val="Contactinfo"/>
                          </w:pPr>
                        </w:p>
                      </w:txbxContent>
                    </v:textbox>
                    <w10:wrap type="square" anchorx="margin" anchory="margin"/>
                    <w10:anchorlock/>
                  </v:shape>
                </w:pict>
              </mc:Fallback>
            </mc:AlternateContent>
          </w:r>
          <w:r w:rsidR="00C0403A" w:rsidRPr="002E4086">
            <w:rPr>
              <w:noProof/>
            </w:rPr>
            <mc:AlternateContent>
              <mc:Choice Requires="wps">
                <w:drawing>
                  <wp:anchor distT="0" distB="0" distL="114300" distR="114300" simplePos="0" relativeHeight="251660288" behindDoc="0" locked="1" layoutInCell="1" allowOverlap="1" wp14:anchorId="399443CE" wp14:editId="3E6300AB">
                    <wp:simplePos x="0" y="0"/>
                    <wp:positionH relativeFrom="margin">
                      <wp:posOffset>409575</wp:posOffset>
                    </wp:positionH>
                    <wp:positionV relativeFrom="margin">
                      <wp:posOffset>2893060</wp:posOffset>
                    </wp:positionV>
                    <wp:extent cx="5522595" cy="2488565"/>
                    <wp:effectExtent l="0" t="0" r="1905"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2488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C27D1" w14:textId="77777777" w:rsidR="00C0403A" w:rsidRPr="002E4086" w:rsidRDefault="00C0403A">
                                <w:pPr>
                                  <w:pStyle w:val="Logo"/>
                                  <w:rPr>
                                    <w:color w:val="auto"/>
                                  </w:rPr>
                                </w:pPr>
                              </w:p>
                              <w:sdt>
                                <w:sdtPr>
                                  <w:rPr>
                                    <w:color w:val="auto"/>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02C0642E" w14:textId="77777777" w:rsidR="00C0403A" w:rsidRPr="002E4086" w:rsidRDefault="00C0403A">
                                    <w:pPr>
                                      <w:pStyle w:val="Title"/>
                                      <w:rPr>
                                        <w:color w:val="auto"/>
                                      </w:rPr>
                                    </w:pPr>
                                    <w:r w:rsidRPr="002E4086">
                                      <w:rPr>
                                        <w:color w:val="auto"/>
                                      </w:rP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9CFF7BA" w14:textId="77777777" w:rsidR="00C0403A" w:rsidRPr="002E4086" w:rsidRDefault="00C0403A" w:rsidP="00A73DDF">
                                    <w:pPr>
                                      <w:pStyle w:val="Subtitle"/>
                                      <w:ind w:right="632"/>
                                    </w:pPr>
                                    <w:r w:rsidRPr="002E4086">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9443CE" id="Text Box 37" o:spid="_x0000_s1028" type="#_x0000_t202" alt="Title and subtitle" style="position:absolute;left:0;text-align:left;margin-left:32.25pt;margin-top:227.8pt;width:434.85pt;height:195.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" filled="f" stroked="f" strokeweight=".5pt">
                    <v:textbox inset="0,0,0,0">
                      <w:txbxContent>
                        <w:p w14:paraId="54EC27D1" w14:textId="77777777" w:rsidR="00C0403A" w:rsidRPr="002E4086" w:rsidRDefault="00C0403A">
                          <w:pPr>
                            <w:pStyle w:val="Logo"/>
                            <w:rPr>
                              <w:color w:val="auto"/>
                            </w:rPr>
                          </w:pPr>
                        </w:p>
                        <w:sdt>
                          <w:sdtPr>
                            <w:rPr>
                              <w:color w:val="auto"/>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02C0642E" w14:textId="77777777" w:rsidR="00C0403A" w:rsidRPr="002E4086" w:rsidRDefault="00C0403A">
                              <w:pPr>
                                <w:pStyle w:val="Title"/>
                                <w:rPr>
                                  <w:color w:val="auto"/>
                                </w:rPr>
                              </w:pPr>
                              <w:r w:rsidRPr="002E4086">
                                <w:rPr>
                                  <w:color w:val="auto"/>
                                </w:rPr>
                                <w:t>DBI202 – DATABASE SYSTEM OF DORM FPT UNIVERSITY</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9CFF7BA" w14:textId="77777777" w:rsidR="00C0403A" w:rsidRPr="002E4086" w:rsidRDefault="00C0403A" w:rsidP="00A73DDF">
                              <w:pPr>
                                <w:pStyle w:val="Subtitle"/>
                                <w:ind w:right="632"/>
                              </w:pPr>
                              <w:r w:rsidRPr="002E4086">
                                <w:t xml:space="preserve">     </w:t>
                              </w:r>
                            </w:p>
                          </w:sdtContent>
                        </w:sdt>
                      </w:txbxContent>
                    </v:textbox>
                    <w10:wrap type="square" anchorx="margin" anchory="margin"/>
                    <w10:anchorlock/>
                  </v:shape>
                </w:pict>
              </mc:Fallback>
            </mc:AlternateContent>
          </w:r>
          <w:r w:rsidR="00C0403A" w:rsidRPr="002E4086">
            <w:rPr>
              <w:noProof/>
            </w:rPr>
            <mc:AlternateContent>
              <mc:Choice Requires="wps">
                <w:drawing>
                  <wp:anchor distT="0" distB="0" distL="114300" distR="114300" simplePos="0" relativeHeight="251662336" behindDoc="0" locked="1" layoutInCell="1" allowOverlap="1" wp14:anchorId="1BFC56C5" wp14:editId="4C5D6F73">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24-10-01T00:00:00Z">
                                    <w:dateFormat w:val="MMMM d, yyyy"/>
                                    <w:lid w:val="en-US"/>
                                    <w:storeMappedDataAs w:val="dateTime"/>
                                    <w:calendar w:val="gregorian"/>
                                  </w:date>
                                </w:sdtPr>
                                <w:sdtContent>
                                  <w:p w14:paraId="29A038BA" w14:textId="0349A647" w:rsidR="00C0403A" w:rsidRDefault="00CD6956">
                                    <w:pPr>
                                      <w:pStyle w:val="Subtitle"/>
                                    </w:pPr>
                                    <w:r>
                                      <w:t>October 1,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1BFC56C5"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24-10-01T00:00:00Z">
                              <w:dateFormat w:val="MMMM d, yyyy"/>
                              <w:lid w:val="en-US"/>
                              <w:storeMappedDataAs w:val="dateTime"/>
                              <w:calendar w:val="gregorian"/>
                            </w:date>
                          </w:sdtPr>
                          <w:sdtContent>
                            <w:p w14:paraId="29A038BA" w14:textId="0349A647" w:rsidR="00C0403A" w:rsidRDefault="00CD6956">
                              <w:pPr>
                                <w:pStyle w:val="Subtitle"/>
                              </w:pPr>
                              <w:r>
                                <w:t>October 1, 2024</w:t>
                              </w:r>
                            </w:p>
                          </w:sdtContent>
                        </w:sdt>
                      </w:txbxContent>
                    </v:textbox>
                    <w10:wrap type="square" anchorx="margin" anchory="page"/>
                    <w10:anchorlock/>
                  </v:shape>
                </w:pict>
              </mc:Fallback>
            </mc:AlternateContent>
          </w:r>
          <w:r w:rsidR="00C0403A" w:rsidRPr="002E4086">
            <w:rPr>
              <w:noProof/>
            </w:rPr>
            <mc:AlternateContent>
              <mc:Choice Requires="wpg">
                <w:drawing>
                  <wp:anchor distT="0" distB="0" distL="114300" distR="114300" simplePos="0" relativeHeight="251659264" behindDoc="0" locked="0" layoutInCell="1" allowOverlap="1" wp14:anchorId="2C0B7795" wp14:editId="0A71313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margin">
                      <wp:align>center</wp:align>
                    </wp:positionV>
                    <wp:extent cx="222250" cy="8229600"/>
                    <wp:effectExtent l="0" t="0" r="3175" b="0"/>
                    <wp:wrapNone/>
                    <wp:docPr id="38" name="Group 38" title="Decorative sidebar"/>
                    <wp:cNvGraphicFramePr/>
                    <a:graphic xmlns:a="http://schemas.openxmlformats.org/drawingml/2006/main">
                      <a:graphicData uri="http://schemas.microsoft.com/office/word/2010/wordprocessingGroup">
                        <wpg:wgp>
                          <wpg:cNvGrpSpPr/>
                          <wpg:grpSpPr>
                            <a:xfrm>
                              <a:off x="0" y="0"/>
                              <a:ext cx="222250" cy="8229600"/>
                              <a:chOff x="0" y="0"/>
                              <a:chExt cx="228600" cy="9144000"/>
                            </a:xfrm>
                            <a:solidFill>
                              <a:schemeClr val="tx1"/>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2ED30EAC" id="Group 38" o:spid="_x0000_s1026" alt="Title: Decorative sidebar" style="position:absolute;margin-left:0;margin-top:0;width:17.5pt;height:9in;z-index:251659264;mso-width-percent:29;mso-left-percent:45;mso-position-horizontal-relative:page;mso-position-vertical:center;mso-position-vertical-relative:margin;mso-width-percent:2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margin"/>
                  </v:group>
                </w:pict>
              </mc:Fallback>
            </mc:AlternateContent>
          </w:r>
          <w:r w:rsidR="00C0403A" w:rsidRPr="002E4086">
            <w:rPr>
              <w:noProof/>
              <w:sz w:val="32"/>
              <w:szCs w:val="32"/>
            </w:rPr>
            <w:br w:type="page"/>
          </w:r>
        </w:p>
      </w:sdtContent>
    </w:sdt>
    <w:p w14:paraId="6197172F" w14:textId="77777777" w:rsidR="009D7AFD" w:rsidRPr="00AA4075" w:rsidRDefault="0002114B" w:rsidP="003F38A0">
      <w:pPr>
        <w:pStyle w:val="Heading1"/>
        <w:rPr>
          <w:noProof/>
          <w:color w:val="auto"/>
          <w:sz w:val="32"/>
          <w:szCs w:val="32"/>
        </w:rPr>
      </w:pPr>
      <w:r w:rsidRPr="00AA4075">
        <w:rPr>
          <w:noProof/>
          <w:color w:val="auto"/>
          <w:sz w:val="32"/>
          <w:szCs w:val="32"/>
        </w:rPr>
        <w:lastRenderedPageBreak/>
        <w:t>TABLE OF CONTENTS</w:t>
      </w:r>
    </w:p>
    <w:p w14:paraId="7C6155A4" w14:textId="60B26DE2" w:rsidR="00126286" w:rsidRPr="002E4086" w:rsidRDefault="00CD0FBC" w:rsidP="00126286">
      <w:pPr>
        <w:pStyle w:val="Heading2"/>
        <w:numPr>
          <w:ilvl w:val="0"/>
          <w:numId w:val="4"/>
        </w:numPr>
        <w:rPr>
          <w:color w:val="auto"/>
        </w:rPr>
      </w:pPr>
      <w:r w:rsidRPr="00AA4075">
        <w:rPr>
          <w:color w:val="auto"/>
          <w:sz w:val="28"/>
          <w:szCs w:val="28"/>
        </w:rPr>
        <w:t>INTRODUCE THE PROBLEM</w:t>
      </w:r>
      <w:r w:rsidR="00AA4075">
        <w:rPr>
          <w:color w:val="auto"/>
          <w:sz w:val="28"/>
          <w:szCs w:val="28"/>
        </w:rPr>
        <w:t xml:space="preserve"> </w:t>
      </w:r>
      <w:r w:rsidR="00126286" w:rsidRPr="00AA4075">
        <w:rPr>
          <w:color w:val="auto"/>
          <w:sz w:val="28"/>
          <w:szCs w:val="28"/>
        </w:rPr>
        <w:t>………………………………………………………………………</w:t>
      </w:r>
      <w:r w:rsidR="00274C17">
        <w:rPr>
          <w:color w:val="auto"/>
          <w:sz w:val="28"/>
          <w:szCs w:val="28"/>
        </w:rPr>
        <w:t>…</w:t>
      </w:r>
    </w:p>
    <w:p w14:paraId="3D1F602D" w14:textId="6DFC4579" w:rsidR="00126286" w:rsidRPr="00AA4075" w:rsidRDefault="003F38A0" w:rsidP="003F38A0">
      <w:pPr>
        <w:pStyle w:val="Heading3"/>
        <w:numPr>
          <w:ilvl w:val="0"/>
          <w:numId w:val="7"/>
        </w:numPr>
        <w:rPr>
          <w:color w:val="auto"/>
          <w:sz w:val="24"/>
          <w:szCs w:val="24"/>
        </w:rPr>
      </w:pPr>
      <w:r w:rsidRPr="00AA4075">
        <w:rPr>
          <w:color w:val="auto"/>
          <w:sz w:val="24"/>
          <w:szCs w:val="24"/>
        </w:rPr>
        <w:t>Descr</w:t>
      </w:r>
      <w:r w:rsidR="00126286" w:rsidRPr="00AA4075">
        <w:rPr>
          <w:color w:val="auto"/>
          <w:sz w:val="24"/>
          <w:szCs w:val="24"/>
        </w:rPr>
        <w:t>ibe the problem</w:t>
      </w:r>
      <w:r w:rsidR="00AA4075">
        <w:rPr>
          <w:color w:val="auto"/>
          <w:sz w:val="24"/>
          <w:szCs w:val="24"/>
        </w:rPr>
        <w:t xml:space="preserve"> </w:t>
      </w:r>
      <w:r w:rsidR="00D91ED2" w:rsidRPr="00AA4075">
        <w:rPr>
          <w:color w:val="auto"/>
          <w:sz w:val="24"/>
          <w:szCs w:val="24"/>
        </w:rPr>
        <w:t>…………………………………………………………………………………………</w:t>
      </w:r>
      <w:r w:rsidR="00AA4075">
        <w:rPr>
          <w:color w:val="auto"/>
          <w:sz w:val="24"/>
          <w:szCs w:val="24"/>
        </w:rPr>
        <w:t>..</w:t>
      </w:r>
    </w:p>
    <w:p w14:paraId="77B971E4" w14:textId="3BA667CB" w:rsidR="00126286" w:rsidRPr="00AA4075" w:rsidRDefault="00126286" w:rsidP="003F38A0">
      <w:pPr>
        <w:pStyle w:val="Heading3"/>
        <w:numPr>
          <w:ilvl w:val="0"/>
          <w:numId w:val="7"/>
        </w:numPr>
        <w:rPr>
          <w:color w:val="auto"/>
          <w:sz w:val="24"/>
          <w:szCs w:val="24"/>
        </w:rPr>
      </w:pPr>
      <w:r w:rsidRPr="00AA4075">
        <w:rPr>
          <w:color w:val="auto"/>
          <w:sz w:val="24"/>
          <w:szCs w:val="24"/>
        </w:rPr>
        <w:t>Management objectives</w:t>
      </w:r>
      <w:r w:rsidR="00AA4075">
        <w:rPr>
          <w:color w:val="auto"/>
          <w:sz w:val="24"/>
          <w:szCs w:val="24"/>
        </w:rPr>
        <w:t xml:space="preserve"> </w:t>
      </w:r>
      <w:r w:rsidR="00D91ED2" w:rsidRPr="00AA4075">
        <w:rPr>
          <w:color w:val="auto"/>
          <w:sz w:val="24"/>
          <w:szCs w:val="24"/>
        </w:rPr>
        <w:t>……………………………………………………………………………………</w:t>
      </w:r>
      <w:r w:rsidR="00AA4075">
        <w:rPr>
          <w:color w:val="auto"/>
          <w:sz w:val="24"/>
          <w:szCs w:val="24"/>
        </w:rPr>
        <w:t>..</w:t>
      </w:r>
    </w:p>
    <w:p w14:paraId="205325FA" w14:textId="77777777" w:rsidR="00030971" w:rsidRPr="002E4086" w:rsidRDefault="00030971" w:rsidP="00030971"/>
    <w:p w14:paraId="30E49BE6" w14:textId="1EC64CDC" w:rsidR="00030971" w:rsidRPr="00AA4075" w:rsidRDefault="00030971" w:rsidP="00030971">
      <w:pPr>
        <w:pStyle w:val="Heading2"/>
        <w:numPr>
          <w:ilvl w:val="0"/>
          <w:numId w:val="4"/>
        </w:numPr>
        <w:rPr>
          <w:color w:val="auto"/>
          <w:sz w:val="28"/>
          <w:szCs w:val="28"/>
        </w:rPr>
      </w:pPr>
      <w:r w:rsidRPr="00AA4075">
        <w:rPr>
          <w:color w:val="auto"/>
          <w:sz w:val="28"/>
          <w:szCs w:val="28"/>
        </w:rPr>
        <w:t>entity – relationship – er</w:t>
      </w:r>
      <w:r w:rsidR="00AA4075">
        <w:rPr>
          <w:color w:val="auto"/>
          <w:sz w:val="28"/>
          <w:szCs w:val="28"/>
        </w:rPr>
        <w:t xml:space="preserve"> </w:t>
      </w:r>
      <w:r w:rsidR="00E329C3" w:rsidRPr="00AA4075">
        <w:rPr>
          <w:color w:val="auto"/>
          <w:sz w:val="28"/>
          <w:szCs w:val="28"/>
        </w:rPr>
        <w:t>……………………………………………………………………</w:t>
      </w:r>
      <w:r w:rsidR="00274C17">
        <w:rPr>
          <w:color w:val="auto"/>
          <w:sz w:val="28"/>
          <w:szCs w:val="28"/>
        </w:rPr>
        <w:t>…</w:t>
      </w:r>
    </w:p>
    <w:p w14:paraId="4D3D833F" w14:textId="0933C473" w:rsidR="00030971" w:rsidRPr="00AA4075" w:rsidRDefault="0023324A" w:rsidP="001B076B">
      <w:pPr>
        <w:pStyle w:val="Heading3"/>
        <w:numPr>
          <w:ilvl w:val="0"/>
          <w:numId w:val="8"/>
        </w:numPr>
        <w:rPr>
          <w:color w:val="auto"/>
          <w:sz w:val="24"/>
          <w:szCs w:val="24"/>
        </w:rPr>
      </w:pPr>
      <w:r w:rsidRPr="00AA4075">
        <w:rPr>
          <w:color w:val="auto"/>
          <w:sz w:val="24"/>
          <w:szCs w:val="24"/>
        </w:rPr>
        <w:t>d</w:t>
      </w:r>
      <w:r w:rsidR="00AA4075" w:rsidRPr="00AA4075">
        <w:rPr>
          <w:color w:val="auto"/>
          <w:sz w:val="24"/>
          <w:szCs w:val="24"/>
        </w:rPr>
        <w:t>e</w:t>
      </w:r>
      <w:r w:rsidRPr="00AA4075">
        <w:rPr>
          <w:color w:val="auto"/>
          <w:sz w:val="24"/>
          <w:szCs w:val="24"/>
        </w:rPr>
        <w:t>finITION</w:t>
      </w:r>
      <w:r w:rsidR="004A2475" w:rsidRPr="00AA4075">
        <w:rPr>
          <w:color w:val="auto"/>
          <w:sz w:val="24"/>
          <w:szCs w:val="24"/>
        </w:rPr>
        <w:t xml:space="preserve"> </w:t>
      </w:r>
      <w:r w:rsidR="007F618E" w:rsidRPr="00AA4075">
        <w:rPr>
          <w:color w:val="auto"/>
          <w:sz w:val="24"/>
          <w:szCs w:val="24"/>
        </w:rPr>
        <w:t>entity – attribut</w:t>
      </w:r>
      <w:r w:rsidR="00E329C3" w:rsidRPr="00AA4075">
        <w:rPr>
          <w:color w:val="auto"/>
          <w:sz w:val="24"/>
          <w:szCs w:val="24"/>
        </w:rPr>
        <w:t>E</w:t>
      </w:r>
      <w:r w:rsidR="00AA4075" w:rsidRPr="00AA4075">
        <w:rPr>
          <w:color w:val="auto"/>
          <w:sz w:val="24"/>
          <w:szCs w:val="24"/>
        </w:rPr>
        <w:t xml:space="preserve"> </w:t>
      </w:r>
      <w:r w:rsidR="00E329C3" w:rsidRPr="00AA4075">
        <w:rPr>
          <w:color w:val="auto"/>
          <w:sz w:val="24"/>
          <w:szCs w:val="24"/>
        </w:rPr>
        <w:t>………………………………………………………………………………</w:t>
      </w:r>
    </w:p>
    <w:p w14:paraId="131AC607" w14:textId="7D47C428" w:rsidR="00CD0FBC" w:rsidRPr="00AA4075" w:rsidRDefault="00E575C2" w:rsidP="00FA690F">
      <w:pPr>
        <w:pStyle w:val="Heading3"/>
        <w:numPr>
          <w:ilvl w:val="0"/>
          <w:numId w:val="8"/>
        </w:numPr>
        <w:rPr>
          <w:color w:val="auto"/>
          <w:sz w:val="24"/>
          <w:szCs w:val="24"/>
        </w:rPr>
      </w:pPr>
      <w:r w:rsidRPr="00AA4075">
        <w:rPr>
          <w:color w:val="auto"/>
          <w:sz w:val="24"/>
          <w:szCs w:val="24"/>
        </w:rPr>
        <w:t>set</w:t>
      </w:r>
      <w:r w:rsidR="00E91E1A">
        <w:rPr>
          <w:color w:val="auto"/>
          <w:sz w:val="24"/>
          <w:szCs w:val="24"/>
        </w:rPr>
        <w:t xml:space="preserve"> </w:t>
      </w:r>
      <w:r w:rsidRPr="00AA4075">
        <w:rPr>
          <w:color w:val="auto"/>
          <w:sz w:val="24"/>
          <w:szCs w:val="24"/>
        </w:rPr>
        <w:t>up entity – relationship</w:t>
      </w:r>
      <w:r w:rsidR="00AA4075">
        <w:rPr>
          <w:color w:val="auto"/>
          <w:sz w:val="24"/>
          <w:szCs w:val="24"/>
        </w:rPr>
        <w:t xml:space="preserve"> </w:t>
      </w:r>
      <w:r w:rsidRPr="00AA4075">
        <w:rPr>
          <w:color w:val="auto"/>
          <w:sz w:val="24"/>
          <w:szCs w:val="24"/>
        </w:rPr>
        <w:t>………………………………………………………………………………</w:t>
      </w:r>
      <w:r w:rsidR="00AA4075">
        <w:rPr>
          <w:color w:val="auto"/>
          <w:sz w:val="24"/>
          <w:szCs w:val="24"/>
        </w:rPr>
        <w:t>..</w:t>
      </w:r>
    </w:p>
    <w:p w14:paraId="052BBD9C" w14:textId="77777777" w:rsidR="009D7AFD" w:rsidRDefault="009D7AFD">
      <w:pPr>
        <w:rPr>
          <w:noProof/>
          <w:sz w:val="32"/>
          <w:szCs w:val="32"/>
        </w:rPr>
      </w:pPr>
    </w:p>
    <w:p w14:paraId="1DAF8A6F" w14:textId="77777777" w:rsidR="00FA690F" w:rsidRDefault="00FA690F">
      <w:pPr>
        <w:rPr>
          <w:noProof/>
          <w:sz w:val="32"/>
          <w:szCs w:val="32"/>
        </w:rPr>
      </w:pPr>
    </w:p>
    <w:p w14:paraId="7A15AC96" w14:textId="77777777" w:rsidR="009D7AFD" w:rsidRDefault="009D7AFD">
      <w:pPr>
        <w:rPr>
          <w:noProof/>
          <w:sz w:val="32"/>
          <w:szCs w:val="32"/>
        </w:rPr>
      </w:pPr>
    </w:p>
    <w:p w14:paraId="3760816D" w14:textId="77777777" w:rsidR="00FA690F" w:rsidRPr="002E4086" w:rsidRDefault="00FA690F">
      <w:pPr>
        <w:rPr>
          <w:noProof/>
          <w:sz w:val="32"/>
          <w:szCs w:val="32"/>
        </w:rPr>
      </w:pPr>
    </w:p>
    <w:p w14:paraId="2C8AE90F" w14:textId="77777777" w:rsidR="009D7AFD" w:rsidRPr="002E4086" w:rsidRDefault="009D7AFD">
      <w:pPr>
        <w:rPr>
          <w:noProof/>
          <w:sz w:val="32"/>
          <w:szCs w:val="32"/>
        </w:rPr>
      </w:pPr>
    </w:p>
    <w:p w14:paraId="681BB3F2" w14:textId="77777777" w:rsidR="009D7AFD" w:rsidRPr="002E4086" w:rsidRDefault="009D7AFD">
      <w:pPr>
        <w:rPr>
          <w:noProof/>
          <w:sz w:val="32"/>
          <w:szCs w:val="32"/>
        </w:rPr>
      </w:pPr>
    </w:p>
    <w:p w14:paraId="09D34068" w14:textId="77777777" w:rsidR="009D7AFD" w:rsidRPr="002E4086" w:rsidRDefault="009D7AFD">
      <w:pPr>
        <w:rPr>
          <w:noProof/>
          <w:sz w:val="32"/>
          <w:szCs w:val="32"/>
        </w:rPr>
      </w:pPr>
    </w:p>
    <w:p w14:paraId="085A8211" w14:textId="77777777" w:rsidR="009D7AFD" w:rsidRPr="002E4086" w:rsidRDefault="009D7AFD">
      <w:pPr>
        <w:rPr>
          <w:noProof/>
          <w:sz w:val="32"/>
          <w:szCs w:val="32"/>
        </w:rPr>
      </w:pPr>
    </w:p>
    <w:p w14:paraId="133C8711" w14:textId="77777777" w:rsidR="009D7AFD" w:rsidRPr="002E4086" w:rsidRDefault="009D7AFD">
      <w:pPr>
        <w:rPr>
          <w:noProof/>
          <w:sz w:val="32"/>
          <w:szCs w:val="32"/>
        </w:rPr>
      </w:pPr>
    </w:p>
    <w:p w14:paraId="14165632" w14:textId="77777777" w:rsidR="009D7AFD" w:rsidRPr="002E4086" w:rsidRDefault="009D7AFD">
      <w:pPr>
        <w:rPr>
          <w:noProof/>
          <w:sz w:val="32"/>
          <w:szCs w:val="32"/>
        </w:rPr>
      </w:pPr>
    </w:p>
    <w:p w14:paraId="37F5666D" w14:textId="77777777" w:rsidR="009D7AFD" w:rsidRPr="002E4086" w:rsidRDefault="009D7AFD">
      <w:pPr>
        <w:rPr>
          <w:noProof/>
          <w:sz w:val="32"/>
          <w:szCs w:val="32"/>
        </w:rPr>
      </w:pPr>
    </w:p>
    <w:p w14:paraId="5C672828" w14:textId="77777777" w:rsidR="009D7AFD" w:rsidRPr="002E4086" w:rsidRDefault="009D7AFD">
      <w:pPr>
        <w:rPr>
          <w:noProof/>
          <w:sz w:val="32"/>
          <w:szCs w:val="32"/>
        </w:rPr>
      </w:pPr>
    </w:p>
    <w:p w14:paraId="7C7C6816" w14:textId="77777777" w:rsidR="009D7AFD" w:rsidRPr="002E4086" w:rsidRDefault="009D7AFD">
      <w:pPr>
        <w:rPr>
          <w:noProof/>
          <w:sz w:val="32"/>
          <w:szCs w:val="32"/>
        </w:rPr>
      </w:pPr>
    </w:p>
    <w:p w14:paraId="4BB200DD" w14:textId="77777777" w:rsidR="009D7AFD" w:rsidRPr="002E4086" w:rsidRDefault="009D7AFD">
      <w:pPr>
        <w:rPr>
          <w:noProof/>
          <w:sz w:val="32"/>
          <w:szCs w:val="32"/>
        </w:rPr>
      </w:pPr>
    </w:p>
    <w:p w14:paraId="06D7F548" w14:textId="77777777" w:rsidR="009D7AFD" w:rsidRPr="002E4086" w:rsidRDefault="009D7AFD">
      <w:pPr>
        <w:rPr>
          <w:noProof/>
          <w:sz w:val="32"/>
          <w:szCs w:val="32"/>
        </w:rPr>
      </w:pPr>
    </w:p>
    <w:p w14:paraId="25E97A37" w14:textId="77777777" w:rsidR="009D7AFD" w:rsidRPr="002E4086" w:rsidRDefault="009D7AFD">
      <w:pPr>
        <w:rPr>
          <w:noProof/>
          <w:sz w:val="32"/>
          <w:szCs w:val="32"/>
        </w:rPr>
      </w:pPr>
    </w:p>
    <w:p w14:paraId="09024628" w14:textId="77777777" w:rsidR="009D7AFD" w:rsidRPr="002E4086" w:rsidRDefault="009D7AFD">
      <w:pPr>
        <w:rPr>
          <w:noProof/>
          <w:sz w:val="32"/>
          <w:szCs w:val="32"/>
        </w:rPr>
      </w:pPr>
    </w:p>
    <w:p w14:paraId="374A2C85" w14:textId="77777777" w:rsidR="009D7AFD" w:rsidRPr="009C5C7F" w:rsidRDefault="0067695E" w:rsidP="0067695E">
      <w:pPr>
        <w:pStyle w:val="Heading1"/>
        <w:numPr>
          <w:ilvl w:val="0"/>
          <w:numId w:val="11"/>
        </w:numPr>
        <w:rPr>
          <w:color w:val="auto"/>
          <w:sz w:val="32"/>
          <w:szCs w:val="32"/>
        </w:rPr>
      </w:pPr>
      <w:r w:rsidRPr="009C5C7F">
        <w:rPr>
          <w:color w:val="auto"/>
          <w:sz w:val="32"/>
          <w:szCs w:val="32"/>
        </w:rPr>
        <w:lastRenderedPageBreak/>
        <w:t>INTRODUCE THE PROBLEM</w:t>
      </w:r>
    </w:p>
    <w:p w14:paraId="339AC8CD" w14:textId="77777777" w:rsidR="0067695E" w:rsidRPr="009C5C7F" w:rsidRDefault="0067695E" w:rsidP="0087456C">
      <w:pPr>
        <w:pStyle w:val="Heading2"/>
        <w:numPr>
          <w:ilvl w:val="0"/>
          <w:numId w:val="19"/>
        </w:numPr>
        <w:rPr>
          <w:color w:val="auto"/>
          <w:sz w:val="28"/>
          <w:szCs w:val="28"/>
        </w:rPr>
      </w:pPr>
      <w:r w:rsidRPr="009C5C7F">
        <w:rPr>
          <w:color w:val="auto"/>
          <w:sz w:val="28"/>
          <w:szCs w:val="28"/>
        </w:rPr>
        <w:t>Describe the problem</w:t>
      </w:r>
    </w:p>
    <w:p w14:paraId="5E35F787" w14:textId="77777777" w:rsidR="003814DB" w:rsidRPr="009C5C7F" w:rsidRDefault="003814DB" w:rsidP="003814DB">
      <w:pPr>
        <w:ind w:left="432"/>
        <w:rPr>
          <w:sz w:val="24"/>
          <w:szCs w:val="24"/>
        </w:rPr>
      </w:pPr>
      <w:r w:rsidRPr="009C5C7F">
        <w:rPr>
          <w:sz w:val="24"/>
          <w:szCs w:val="24"/>
        </w:rPr>
        <w:t>Currently, at FPT University in Hanoi, students residing on campus are accommodated in Dormitories A, B, C, D, E, F, G, and H. These dormitories have various staff members, including managers, laundry staff, security guards, cleaners, and maintenance workers. Based on a survey conducted at the dormitories, the group has gathered the following information: </w:t>
      </w:r>
    </w:p>
    <w:p w14:paraId="5765E130" w14:textId="77777777" w:rsidR="003814DB" w:rsidRPr="009C5C7F" w:rsidRDefault="003814DB" w:rsidP="003814DB">
      <w:pPr>
        <w:numPr>
          <w:ilvl w:val="0"/>
          <w:numId w:val="31"/>
        </w:numPr>
        <w:rPr>
          <w:sz w:val="24"/>
          <w:szCs w:val="24"/>
        </w:rPr>
      </w:pPr>
      <w:r w:rsidRPr="009C5C7F">
        <w:rPr>
          <w:sz w:val="24"/>
          <w:szCs w:val="24"/>
        </w:rPr>
        <w:t>Students are assigned to rooms, and each student is allowed to stay in only one room. </w:t>
      </w:r>
    </w:p>
    <w:p w14:paraId="7A7CE4E5" w14:textId="77777777" w:rsidR="003814DB" w:rsidRPr="009C5C7F" w:rsidRDefault="003814DB" w:rsidP="003814DB">
      <w:pPr>
        <w:numPr>
          <w:ilvl w:val="0"/>
          <w:numId w:val="32"/>
        </w:numPr>
        <w:rPr>
          <w:sz w:val="24"/>
          <w:szCs w:val="24"/>
        </w:rPr>
      </w:pPr>
      <w:r w:rsidRPr="009C5C7F">
        <w:rPr>
          <w:sz w:val="24"/>
          <w:szCs w:val="24"/>
        </w:rPr>
        <w:t>Each dormitory has several staff members. Information about each staff member includes: Staff ID, full name, date of birth, gender, phone number, email, dormitory code, and job position code. </w:t>
      </w:r>
    </w:p>
    <w:p w14:paraId="24662C10" w14:textId="77777777" w:rsidR="003814DB" w:rsidRPr="009C5C7F" w:rsidRDefault="003814DB" w:rsidP="003814DB">
      <w:pPr>
        <w:numPr>
          <w:ilvl w:val="0"/>
          <w:numId w:val="33"/>
        </w:numPr>
        <w:rPr>
          <w:sz w:val="24"/>
          <w:szCs w:val="24"/>
        </w:rPr>
      </w:pPr>
      <w:r w:rsidRPr="009C5C7F">
        <w:rPr>
          <w:sz w:val="24"/>
          <w:szCs w:val="24"/>
        </w:rPr>
        <w:t>Details of each staff position include: Position code, position title, and monthly salary. </w:t>
      </w:r>
    </w:p>
    <w:p w14:paraId="7EB539DA" w14:textId="77777777" w:rsidR="003814DB" w:rsidRPr="009C5C7F" w:rsidRDefault="003814DB" w:rsidP="003814DB">
      <w:pPr>
        <w:numPr>
          <w:ilvl w:val="0"/>
          <w:numId w:val="34"/>
        </w:numPr>
        <w:rPr>
          <w:sz w:val="24"/>
          <w:szCs w:val="24"/>
        </w:rPr>
      </w:pPr>
      <w:r w:rsidRPr="009C5C7F">
        <w:rPr>
          <w:sz w:val="24"/>
          <w:szCs w:val="24"/>
        </w:rPr>
        <w:t>The dormitory manager keeps a list of the students residing in their dormitory, including information such as: Student ID, full name, email, phone number, date of birth, gender (either Male or Female), and the student's phone number, which starts with a "0" and contains 10 digits. </w:t>
      </w:r>
    </w:p>
    <w:p w14:paraId="09794A73" w14:textId="77777777" w:rsidR="003814DB" w:rsidRPr="009C5C7F" w:rsidRDefault="003814DB" w:rsidP="003814DB">
      <w:pPr>
        <w:numPr>
          <w:ilvl w:val="0"/>
          <w:numId w:val="35"/>
        </w:numPr>
        <w:rPr>
          <w:sz w:val="24"/>
          <w:szCs w:val="24"/>
        </w:rPr>
      </w:pPr>
      <w:r w:rsidRPr="009C5C7F">
        <w:rPr>
          <w:sz w:val="24"/>
          <w:szCs w:val="24"/>
        </w:rPr>
        <w:t>Rooms are also divided by gender, so a student’s gender must match the gender of the room they are staying in. </w:t>
      </w:r>
    </w:p>
    <w:p w14:paraId="0D29C0C6" w14:textId="77777777" w:rsidR="003814DB" w:rsidRPr="009C5C7F" w:rsidRDefault="003814DB" w:rsidP="003814DB">
      <w:pPr>
        <w:numPr>
          <w:ilvl w:val="0"/>
          <w:numId w:val="36"/>
        </w:numPr>
        <w:rPr>
          <w:sz w:val="24"/>
          <w:szCs w:val="24"/>
        </w:rPr>
      </w:pPr>
      <w:r w:rsidRPr="009C5C7F">
        <w:rPr>
          <w:sz w:val="24"/>
          <w:szCs w:val="24"/>
        </w:rPr>
        <w:t>Each student is recorded in a registration list that includes: Student ID, room code, check-in date, and status. </w:t>
      </w:r>
    </w:p>
    <w:p w14:paraId="15D518BD" w14:textId="77777777" w:rsidR="003814DB" w:rsidRPr="009C5C7F" w:rsidRDefault="003814DB" w:rsidP="003814DB">
      <w:pPr>
        <w:numPr>
          <w:ilvl w:val="0"/>
          <w:numId w:val="37"/>
        </w:numPr>
        <w:rPr>
          <w:sz w:val="24"/>
          <w:szCs w:val="24"/>
        </w:rPr>
      </w:pPr>
      <w:r w:rsidRPr="009C5C7F">
        <w:rPr>
          <w:sz w:val="24"/>
          <w:szCs w:val="24"/>
        </w:rPr>
        <w:t>The payment history for student room fees each term will be recorded. If a student has not paid the full room fee, it will show "UNPAID," and if the payment is complete, it will show "PAID." </w:t>
      </w:r>
    </w:p>
    <w:p w14:paraId="2B22D5F7" w14:textId="77777777" w:rsidR="003814DB" w:rsidRPr="009C5C7F" w:rsidRDefault="003814DB" w:rsidP="003814DB">
      <w:pPr>
        <w:numPr>
          <w:ilvl w:val="0"/>
          <w:numId w:val="38"/>
        </w:numPr>
        <w:rPr>
          <w:sz w:val="24"/>
          <w:szCs w:val="24"/>
        </w:rPr>
      </w:pPr>
      <w:r w:rsidRPr="009C5C7F">
        <w:rPr>
          <w:sz w:val="24"/>
          <w:szCs w:val="24"/>
        </w:rPr>
        <w:t>Each student will also have information about the rooms they have previously stayed in, including: Student ID, term code, and room code. </w:t>
      </w:r>
    </w:p>
    <w:p w14:paraId="72772D42" w14:textId="77777777" w:rsidR="003814DB" w:rsidRPr="009C5C7F" w:rsidRDefault="003814DB" w:rsidP="003814DB">
      <w:pPr>
        <w:numPr>
          <w:ilvl w:val="0"/>
          <w:numId w:val="39"/>
        </w:numPr>
        <w:rPr>
          <w:sz w:val="24"/>
          <w:szCs w:val="24"/>
        </w:rPr>
      </w:pPr>
      <w:r w:rsidRPr="009C5C7F">
        <w:rPr>
          <w:sz w:val="24"/>
          <w:szCs w:val="24"/>
        </w:rPr>
        <w:t>Rooms in the dormitories can accommodate a maximum of 4 or 6 students. Each individual room exists in only one dormitory. </w:t>
      </w:r>
    </w:p>
    <w:p w14:paraId="61103695" w14:textId="77777777" w:rsidR="003814DB" w:rsidRPr="009C5C7F" w:rsidRDefault="003814DB" w:rsidP="003814DB">
      <w:pPr>
        <w:numPr>
          <w:ilvl w:val="0"/>
          <w:numId w:val="40"/>
        </w:numPr>
        <w:rPr>
          <w:sz w:val="24"/>
          <w:szCs w:val="24"/>
        </w:rPr>
      </w:pPr>
      <w:r w:rsidRPr="009C5C7F">
        <w:rPr>
          <w:sz w:val="24"/>
          <w:szCs w:val="24"/>
        </w:rPr>
        <w:t>If the number of students in a room is less than the room’s capacity, additional students may be admitted. </w:t>
      </w:r>
    </w:p>
    <w:p w14:paraId="460AEAD7" w14:textId="77777777" w:rsidR="003814DB" w:rsidRPr="009C5C7F" w:rsidRDefault="003814DB" w:rsidP="003814DB">
      <w:pPr>
        <w:numPr>
          <w:ilvl w:val="0"/>
          <w:numId w:val="41"/>
        </w:numPr>
        <w:rPr>
          <w:sz w:val="24"/>
          <w:szCs w:val="24"/>
        </w:rPr>
      </w:pPr>
      <w:r w:rsidRPr="009C5C7F">
        <w:rPr>
          <w:sz w:val="24"/>
          <w:szCs w:val="24"/>
        </w:rPr>
        <w:t>Room information includes: Room code, dormitory code, floor, room number, side, gender, and current number of students. Rooms are divided into two sides, Left (L) and Right (R). The room code format begins with a letter (A-H, depending on the dormitory), followed by the floor number (1-5), the room number (01-14), and ends with either "R" or "L" depending on the side. </w:t>
      </w:r>
    </w:p>
    <w:p w14:paraId="2BE0057C" w14:textId="77777777" w:rsidR="003814DB" w:rsidRPr="009C5C7F" w:rsidRDefault="003814DB" w:rsidP="003814DB">
      <w:pPr>
        <w:numPr>
          <w:ilvl w:val="0"/>
          <w:numId w:val="42"/>
        </w:numPr>
        <w:rPr>
          <w:sz w:val="24"/>
          <w:szCs w:val="24"/>
        </w:rPr>
      </w:pPr>
      <w:r w:rsidRPr="009C5C7F">
        <w:rPr>
          <w:sz w:val="24"/>
          <w:szCs w:val="24"/>
        </w:rPr>
        <w:t>Each term, rooms will collect electricity and water fees. Information on electricity and water usage includes the room code, term code, electricity consumption, and water consumption. </w:t>
      </w:r>
    </w:p>
    <w:p w14:paraId="4C3F358C" w14:textId="77777777" w:rsidR="003814DB" w:rsidRPr="009C5C7F" w:rsidRDefault="003814DB" w:rsidP="003814DB">
      <w:pPr>
        <w:numPr>
          <w:ilvl w:val="0"/>
          <w:numId w:val="43"/>
        </w:numPr>
        <w:rPr>
          <w:sz w:val="24"/>
          <w:szCs w:val="24"/>
        </w:rPr>
      </w:pPr>
      <w:r w:rsidRPr="009C5C7F">
        <w:rPr>
          <w:sz w:val="24"/>
          <w:szCs w:val="24"/>
        </w:rPr>
        <w:lastRenderedPageBreak/>
        <w:t>Each dormitory can have one or more security guards, but each security guard is assigned to only one dormitory. </w:t>
      </w:r>
    </w:p>
    <w:p w14:paraId="2FF60AFC" w14:textId="77777777" w:rsidR="003814DB" w:rsidRPr="009C5C7F" w:rsidRDefault="003814DB" w:rsidP="003814DB">
      <w:pPr>
        <w:numPr>
          <w:ilvl w:val="0"/>
          <w:numId w:val="44"/>
        </w:numPr>
        <w:rPr>
          <w:sz w:val="24"/>
          <w:szCs w:val="24"/>
        </w:rPr>
      </w:pPr>
      <w:r w:rsidRPr="009C5C7F">
        <w:rPr>
          <w:sz w:val="24"/>
          <w:szCs w:val="24"/>
        </w:rPr>
        <w:t>Information about each dormitory includes: Dormitory code, dormitory type, and the room’s price. </w:t>
      </w:r>
    </w:p>
    <w:p w14:paraId="0D103832" w14:textId="77777777" w:rsidR="003814DB" w:rsidRPr="009C5C7F" w:rsidRDefault="003814DB" w:rsidP="003814DB">
      <w:pPr>
        <w:ind w:left="432"/>
        <w:rPr>
          <w:sz w:val="24"/>
          <w:szCs w:val="24"/>
        </w:rPr>
      </w:pPr>
      <w:r w:rsidRPr="009C5C7F">
        <w:rPr>
          <w:sz w:val="24"/>
          <w:szCs w:val="24"/>
        </w:rPr>
        <w:t> </w:t>
      </w:r>
    </w:p>
    <w:p w14:paraId="4248970D" w14:textId="77777777" w:rsidR="003814DB" w:rsidRPr="00E91E1A" w:rsidRDefault="003814DB" w:rsidP="00E91E1A">
      <w:pPr>
        <w:ind w:left="270"/>
        <w:rPr>
          <w:sz w:val="28"/>
          <w:szCs w:val="28"/>
        </w:rPr>
      </w:pPr>
      <w:r w:rsidRPr="00E91E1A">
        <w:rPr>
          <w:b/>
          <w:bCs/>
          <w:sz w:val="28"/>
          <w:szCs w:val="28"/>
        </w:rPr>
        <w:t>Request: </w:t>
      </w:r>
      <w:r w:rsidRPr="00E91E1A">
        <w:rPr>
          <w:sz w:val="28"/>
          <w:szCs w:val="28"/>
        </w:rPr>
        <w:t> </w:t>
      </w:r>
    </w:p>
    <w:p w14:paraId="75D7B319" w14:textId="77777777" w:rsidR="003814DB" w:rsidRPr="009C5C7F" w:rsidRDefault="003814DB" w:rsidP="003814DB">
      <w:pPr>
        <w:numPr>
          <w:ilvl w:val="0"/>
          <w:numId w:val="45"/>
        </w:numPr>
        <w:rPr>
          <w:sz w:val="24"/>
          <w:szCs w:val="24"/>
        </w:rPr>
      </w:pPr>
      <w:r w:rsidRPr="009C5C7F">
        <w:rPr>
          <w:sz w:val="24"/>
          <w:szCs w:val="24"/>
        </w:rPr>
        <w:t>The dormitory manager is required to check the number of students checking in and checking out each day. </w:t>
      </w:r>
    </w:p>
    <w:p w14:paraId="6EFEBD11" w14:textId="77777777" w:rsidR="003814DB" w:rsidRPr="009C5C7F" w:rsidRDefault="003814DB" w:rsidP="003814DB">
      <w:pPr>
        <w:numPr>
          <w:ilvl w:val="0"/>
          <w:numId w:val="46"/>
        </w:numPr>
        <w:rPr>
          <w:sz w:val="24"/>
          <w:szCs w:val="24"/>
        </w:rPr>
      </w:pPr>
      <w:r w:rsidRPr="009C5C7F">
        <w:rPr>
          <w:sz w:val="24"/>
          <w:szCs w:val="24"/>
        </w:rPr>
        <w:t>The security staff must inspect and report the condition of the facilities. </w:t>
      </w:r>
    </w:p>
    <w:p w14:paraId="3DA82019" w14:textId="77777777" w:rsidR="003814DB" w:rsidRPr="009C5C7F" w:rsidRDefault="003814DB" w:rsidP="003814DB">
      <w:pPr>
        <w:numPr>
          <w:ilvl w:val="0"/>
          <w:numId w:val="47"/>
        </w:numPr>
        <w:rPr>
          <w:sz w:val="24"/>
          <w:szCs w:val="24"/>
        </w:rPr>
      </w:pPr>
      <w:r w:rsidRPr="009C5C7F">
        <w:rPr>
          <w:sz w:val="24"/>
          <w:szCs w:val="24"/>
        </w:rPr>
        <w:t>Each term, the dormitory manager will review and report any students who have not paid their room fees for that term. </w:t>
      </w:r>
    </w:p>
    <w:p w14:paraId="75E440B6" w14:textId="77777777" w:rsidR="003814DB" w:rsidRPr="009C5C7F" w:rsidRDefault="003814DB" w:rsidP="003814DB">
      <w:pPr>
        <w:numPr>
          <w:ilvl w:val="0"/>
          <w:numId w:val="48"/>
        </w:numPr>
        <w:rPr>
          <w:sz w:val="24"/>
          <w:szCs w:val="24"/>
        </w:rPr>
      </w:pPr>
      <w:r w:rsidRPr="009C5C7F">
        <w:rPr>
          <w:sz w:val="24"/>
          <w:szCs w:val="24"/>
        </w:rPr>
        <w:t>The dormitory manager will verify student information. </w:t>
      </w:r>
    </w:p>
    <w:p w14:paraId="509379F5" w14:textId="77777777" w:rsidR="003814DB" w:rsidRPr="009C5C7F" w:rsidRDefault="003814DB" w:rsidP="003814DB">
      <w:pPr>
        <w:numPr>
          <w:ilvl w:val="0"/>
          <w:numId w:val="49"/>
        </w:numPr>
        <w:rPr>
          <w:sz w:val="24"/>
          <w:szCs w:val="24"/>
        </w:rPr>
      </w:pPr>
      <w:r w:rsidRPr="009C5C7F">
        <w:rPr>
          <w:sz w:val="24"/>
          <w:szCs w:val="24"/>
        </w:rPr>
        <w:t>The dormitory manager will also check the status of rooms to see which ones are available for student registration. </w:t>
      </w:r>
    </w:p>
    <w:p w14:paraId="22B2C16F" w14:textId="0F4A6592" w:rsidR="00E91E1A" w:rsidRDefault="003814DB" w:rsidP="00E91E1A">
      <w:pPr>
        <w:numPr>
          <w:ilvl w:val="0"/>
          <w:numId w:val="50"/>
        </w:numPr>
        <w:rPr>
          <w:sz w:val="24"/>
          <w:szCs w:val="24"/>
        </w:rPr>
      </w:pPr>
      <w:r w:rsidRPr="009C5C7F">
        <w:rPr>
          <w:sz w:val="24"/>
          <w:szCs w:val="24"/>
        </w:rPr>
        <w:t>If the security staff detects any damage during their facility inspections, they will report it to the technical department so that technicians can carry out repairs. </w:t>
      </w:r>
    </w:p>
    <w:p w14:paraId="430A51B7" w14:textId="77777777" w:rsidR="00E91E1A" w:rsidRDefault="00E91E1A" w:rsidP="00E91E1A">
      <w:pPr>
        <w:rPr>
          <w:sz w:val="24"/>
          <w:szCs w:val="24"/>
        </w:rPr>
      </w:pPr>
    </w:p>
    <w:p w14:paraId="47EDF03D" w14:textId="3926F60B" w:rsidR="00E91E1A" w:rsidRPr="009C5C7F" w:rsidRDefault="00E91E1A" w:rsidP="00E91E1A">
      <w:pPr>
        <w:pStyle w:val="Heading2"/>
        <w:numPr>
          <w:ilvl w:val="0"/>
          <w:numId w:val="19"/>
        </w:numPr>
        <w:rPr>
          <w:color w:val="auto"/>
          <w:sz w:val="28"/>
          <w:szCs w:val="28"/>
        </w:rPr>
      </w:pPr>
      <w:r w:rsidRPr="00E91E1A">
        <w:rPr>
          <w:color w:val="auto"/>
          <w:sz w:val="28"/>
          <w:szCs w:val="28"/>
        </w:rPr>
        <w:t>Management</w:t>
      </w:r>
      <w:r>
        <w:rPr>
          <w:color w:val="auto"/>
          <w:sz w:val="28"/>
          <w:szCs w:val="28"/>
        </w:rPr>
        <w:t xml:space="preserve"> </w:t>
      </w:r>
      <w:r w:rsidRPr="00E91E1A">
        <w:rPr>
          <w:color w:val="auto"/>
          <w:sz w:val="28"/>
          <w:szCs w:val="28"/>
        </w:rPr>
        <w:t>objectives </w:t>
      </w:r>
    </w:p>
    <w:p w14:paraId="73F20D86" w14:textId="77777777" w:rsidR="003814DB" w:rsidRPr="009C5C7F" w:rsidRDefault="003814DB" w:rsidP="003814DB">
      <w:pPr>
        <w:numPr>
          <w:ilvl w:val="0"/>
          <w:numId w:val="52"/>
        </w:numPr>
        <w:rPr>
          <w:sz w:val="24"/>
          <w:szCs w:val="24"/>
        </w:rPr>
      </w:pPr>
      <w:r w:rsidRPr="009C5C7F">
        <w:rPr>
          <w:sz w:val="24"/>
          <w:szCs w:val="24"/>
        </w:rPr>
        <w:t>Manage the number of students currently staying and the number of students checking in and out. </w:t>
      </w:r>
    </w:p>
    <w:p w14:paraId="27FDC62B" w14:textId="77777777" w:rsidR="003814DB" w:rsidRPr="009C5C7F" w:rsidRDefault="003814DB" w:rsidP="003814DB">
      <w:pPr>
        <w:numPr>
          <w:ilvl w:val="0"/>
          <w:numId w:val="53"/>
        </w:numPr>
        <w:rPr>
          <w:sz w:val="24"/>
          <w:szCs w:val="24"/>
        </w:rPr>
      </w:pPr>
      <w:r w:rsidRPr="009C5C7F">
        <w:rPr>
          <w:sz w:val="24"/>
          <w:szCs w:val="24"/>
        </w:rPr>
        <w:t>Manage the availability of rooms to determine whether there are vacancies for student registration. </w:t>
      </w:r>
    </w:p>
    <w:p w14:paraId="4DA81618" w14:textId="77777777" w:rsidR="003814DB" w:rsidRPr="009C5C7F" w:rsidRDefault="003814DB" w:rsidP="003814DB">
      <w:pPr>
        <w:numPr>
          <w:ilvl w:val="0"/>
          <w:numId w:val="54"/>
        </w:numPr>
        <w:rPr>
          <w:sz w:val="24"/>
          <w:szCs w:val="24"/>
        </w:rPr>
      </w:pPr>
      <w:r w:rsidRPr="009C5C7F">
        <w:rPr>
          <w:sz w:val="24"/>
          <w:szCs w:val="24"/>
        </w:rPr>
        <w:t>Manage and inspect the condition of the facilities in each dormitory. </w:t>
      </w:r>
    </w:p>
    <w:p w14:paraId="44647295" w14:textId="77777777" w:rsidR="003814DB" w:rsidRDefault="003814DB" w:rsidP="003814DB">
      <w:pPr>
        <w:numPr>
          <w:ilvl w:val="0"/>
          <w:numId w:val="55"/>
        </w:numPr>
        <w:rPr>
          <w:sz w:val="24"/>
          <w:szCs w:val="24"/>
        </w:rPr>
      </w:pPr>
      <w:r w:rsidRPr="009C5C7F">
        <w:rPr>
          <w:sz w:val="24"/>
          <w:szCs w:val="24"/>
        </w:rPr>
        <w:t>Manage the electricity and water bills for each room in the dormitories. </w:t>
      </w:r>
    </w:p>
    <w:p w14:paraId="49F00F6A" w14:textId="77777777" w:rsidR="00E91E1A" w:rsidRPr="009C5C7F" w:rsidRDefault="00E91E1A" w:rsidP="00E91E1A">
      <w:pPr>
        <w:rPr>
          <w:sz w:val="24"/>
          <w:szCs w:val="24"/>
        </w:rPr>
      </w:pPr>
    </w:p>
    <w:p w14:paraId="5C8C8C21" w14:textId="77777777" w:rsidR="003814DB" w:rsidRPr="00E91E1A" w:rsidRDefault="003814DB" w:rsidP="00E91E1A">
      <w:pPr>
        <w:ind w:left="270"/>
        <w:rPr>
          <w:sz w:val="28"/>
          <w:szCs w:val="28"/>
        </w:rPr>
      </w:pPr>
      <w:r w:rsidRPr="00E91E1A">
        <w:rPr>
          <w:b/>
          <w:bCs/>
          <w:sz w:val="28"/>
          <w:szCs w:val="28"/>
          <w:lang w:val="vi-VN"/>
        </w:rPr>
        <w:t>Important output</w:t>
      </w:r>
      <w:r w:rsidRPr="00E91E1A">
        <w:rPr>
          <w:sz w:val="28"/>
          <w:szCs w:val="28"/>
        </w:rPr>
        <w:t> </w:t>
      </w:r>
    </w:p>
    <w:p w14:paraId="16E8AB34" w14:textId="77777777" w:rsidR="003814DB" w:rsidRPr="009C5C7F" w:rsidRDefault="003814DB" w:rsidP="003814DB">
      <w:pPr>
        <w:numPr>
          <w:ilvl w:val="0"/>
          <w:numId w:val="56"/>
        </w:numPr>
        <w:rPr>
          <w:sz w:val="24"/>
          <w:szCs w:val="24"/>
        </w:rPr>
      </w:pPr>
      <w:r w:rsidRPr="009C5C7F">
        <w:rPr>
          <w:sz w:val="24"/>
          <w:szCs w:val="24"/>
          <w:lang w:val="vi-VN"/>
        </w:rPr>
        <w:t>The total room fee for students each term.</w:t>
      </w:r>
      <w:r w:rsidRPr="009C5C7F">
        <w:rPr>
          <w:sz w:val="24"/>
          <w:szCs w:val="24"/>
        </w:rPr>
        <w:t> </w:t>
      </w:r>
    </w:p>
    <w:p w14:paraId="3D3E5F17" w14:textId="77777777" w:rsidR="009C5C7F" w:rsidRDefault="003814DB" w:rsidP="009C5C7F">
      <w:pPr>
        <w:numPr>
          <w:ilvl w:val="0"/>
          <w:numId w:val="57"/>
        </w:numPr>
        <w:rPr>
          <w:sz w:val="24"/>
          <w:szCs w:val="24"/>
        </w:rPr>
      </w:pPr>
      <w:r w:rsidRPr="009C5C7F">
        <w:rPr>
          <w:sz w:val="24"/>
          <w:szCs w:val="24"/>
          <w:lang w:val="vi-VN"/>
        </w:rPr>
        <w:t>The total electricity and water bill for students each term.</w:t>
      </w:r>
      <w:r w:rsidRPr="009C5C7F">
        <w:rPr>
          <w:sz w:val="24"/>
          <w:szCs w:val="24"/>
        </w:rPr>
        <w:t> </w:t>
      </w:r>
    </w:p>
    <w:p w14:paraId="77E659F6" w14:textId="18A56019" w:rsidR="009D7AFD" w:rsidRPr="00E91E1A" w:rsidRDefault="003814DB" w:rsidP="00763E5D">
      <w:pPr>
        <w:numPr>
          <w:ilvl w:val="0"/>
          <w:numId w:val="57"/>
        </w:numPr>
        <w:rPr>
          <w:noProof/>
          <w:sz w:val="32"/>
          <w:szCs w:val="32"/>
        </w:rPr>
      </w:pPr>
      <w:r w:rsidRPr="00E91E1A">
        <w:rPr>
          <w:sz w:val="24"/>
          <w:szCs w:val="24"/>
          <w:lang w:val="vi-VN"/>
        </w:rPr>
        <w:t>A list of facilities that have been repaired and those that need repairs</w:t>
      </w:r>
      <w:r w:rsidRPr="00E91E1A">
        <w:rPr>
          <w:sz w:val="24"/>
          <w:szCs w:val="24"/>
        </w:rPr>
        <w:t> </w:t>
      </w:r>
    </w:p>
    <w:p w14:paraId="5B163710" w14:textId="77777777" w:rsidR="009D7AFD" w:rsidRPr="002E4086" w:rsidRDefault="009D7AFD">
      <w:pPr>
        <w:rPr>
          <w:noProof/>
          <w:sz w:val="32"/>
          <w:szCs w:val="32"/>
        </w:rPr>
      </w:pPr>
    </w:p>
    <w:p w14:paraId="7E4B5506" w14:textId="77777777" w:rsidR="009D7AFD" w:rsidRPr="002E4086" w:rsidRDefault="009D7AFD">
      <w:pPr>
        <w:rPr>
          <w:noProof/>
          <w:sz w:val="32"/>
          <w:szCs w:val="32"/>
        </w:rPr>
      </w:pPr>
    </w:p>
    <w:p w14:paraId="776057A8" w14:textId="77777777" w:rsidR="009D7AFD" w:rsidRPr="002E4086" w:rsidRDefault="009D7AFD" w:rsidP="00AE02B0">
      <w:pPr>
        <w:ind w:left="0"/>
        <w:rPr>
          <w:noProof/>
          <w:sz w:val="32"/>
          <w:szCs w:val="32"/>
        </w:rPr>
      </w:pPr>
    </w:p>
    <w:p w14:paraId="460FD0DA" w14:textId="0F1AFF8A" w:rsidR="009D7AFD" w:rsidRPr="00AE02B0" w:rsidRDefault="0087456C" w:rsidP="0087456C">
      <w:pPr>
        <w:pStyle w:val="Heading1"/>
        <w:numPr>
          <w:ilvl w:val="0"/>
          <w:numId w:val="11"/>
        </w:numPr>
        <w:rPr>
          <w:color w:val="auto"/>
          <w:sz w:val="32"/>
          <w:szCs w:val="32"/>
        </w:rPr>
      </w:pPr>
      <w:r w:rsidRPr="00AE02B0">
        <w:rPr>
          <w:color w:val="auto"/>
          <w:sz w:val="32"/>
          <w:szCs w:val="32"/>
        </w:rPr>
        <w:lastRenderedPageBreak/>
        <w:t>entity – relationship – er</w:t>
      </w:r>
      <w:r w:rsidR="00FA690F" w:rsidRPr="00AE02B0">
        <w:rPr>
          <w:color w:val="auto"/>
          <w:sz w:val="32"/>
          <w:szCs w:val="32"/>
        </w:rPr>
        <w:t>D</w:t>
      </w:r>
    </w:p>
    <w:p w14:paraId="67CC08BE" w14:textId="77777777" w:rsidR="00816E2F" w:rsidRPr="00AE02B0" w:rsidRDefault="00AF4882" w:rsidP="001F6B5E">
      <w:pPr>
        <w:pStyle w:val="Heading2"/>
        <w:numPr>
          <w:ilvl w:val="0"/>
          <w:numId w:val="20"/>
        </w:numPr>
        <w:rPr>
          <w:color w:val="auto"/>
          <w:sz w:val="28"/>
          <w:szCs w:val="28"/>
        </w:rPr>
      </w:pPr>
      <w:r w:rsidRPr="00AE02B0">
        <w:rPr>
          <w:color w:val="auto"/>
          <w:sz w:val="28"/>
          <w:szCs w:val="28"/>
        </w:rPr>
        <w:t>difinITION entity – attributE</w:t>
      </w:r>
    </w:p>
    <w:p w14:paraId="19786127" w14:textId="77777777" w:rsidR="001F6B5E" w:rsidRPr="00AE02B0" w:rsidRDefault="00F20E86" w:rsidP="00F20E86">
      <w:pPr>
        <w:rPr>
          <w:sz w:val="24"/>
          <w:szCs w:val="24"/>
        </w:rPr>
      </w:pPr>
      <w:r w:rsidRPr="00AE02B0">
        <w:rPr>
          <w:sz w:val="24"/>
          <w:szCs w:val="24"/>
          <w:lang w:val="vi-VN"/>
        </w:rPr>
        <w:t>Base on the problem description and management objectives, we can present several entities and attributes of the entity as follow:</w:t>
      </w:r>
    </w:p>
    <w:p w14:paraId="116A0381" w14:textId="1A57A5B5" w:rsidR="002E4086" w:rsidRPr="00AE02B0" w:rsidRDefault="002E4086" w:rsidP="00AE02B0">
      <w:pPr>
        <w:numPr>
          <w:ilvl w:val="0"/>
          <w:numId w:val="45"/>
        </w:numPr>
        <w:rPr>
          <w:sz w:val="24"/>
          <w:szCs w:val="24"/>
        </w:rPr>
      </w:pPr>
      <w:r w:rsidRPr="00AE02B0">
        <w:rPr>
          <w:sz w:val="24"/>
          <w:szCs w:val="24"/>
        </w:rPr>
        <w:t>DOM (</w:t>
      </w:r>
      <w:r w:rsidRPr="00E91E1A">
        <w:rPr>
          <w:b/>
          <w:bCs/>
          <w:sz w:val="24"/>
          <w:szCs w:val="24"/>
          <w:u w:val="single"/>
        </w:rPr>
        <w:t>ID</w:t>
      </w:r>
      <w:r w:rsidRPr="00AE02B0">
        <w:rPr>
          <w:sz w:val="24"/>
          <w:szCs w:val="24"/>
        </w:rPr>
        <w:t>,</w:t>
      </w:r>
      <w:r w:rsidR="002B7138">
        <w:rPr>
          <w:sz w:val="24"/>
          <w:szCs w:val="24"/>
        </w:rPr>
        <w:t xml:space="preserve"> Name</w:t>
      </w:r>
      <w:r w:rsidRPr="00AE02B0">
        <w:rPr>
          <w:sz w:val="24"/>
          <w:szCs w:val="24"/>
        </w:rPr>
        <w:t>)</w:t>
      </w:r>
    </w:p>
    <w:p w14:paraId="2B152437" w14:textId="1427BE40" w:rsidR="002E4086" w:rsidRPr="00AE02B0" w:rsidRDefault="002E4086" w:rsidP="00AE02B0">
      <w:pPr>
        <w:numPr>
          <w:ilvl w:val="0"/>
          <w:numId w:val="45"/>
        </w:numPr>
        <w:rPr>
          <w:sz w:val="24"/>
          <w:szCs w:val="24"/>
        </w:rPr>
      </w:pPr>
      <w:r w:rsidRPr="00AE02B0">
        <w:rPr>
          <w:sz w:val="24"/>
          <w:szCs w:val="24"/>
        </w:rPr>
        <w:t>ROOM (</w:t>
      </w:r>
      <w:r w:rsidRPr="00E91E1A">
        <w:rPr>
          <w:b/>
          <w:bCs/>
          <w:sz w:val="24"/>
          <w:szCs w:val="24"/>
          <w:u w:val="single"/>
        </w:rPr>
        <w:t>ID</w:t>
      </w:r>
      <w:r w:rsidRPr="00274C17">
        <w:rPr>
          <w:sz w:val="24"/>
          <w:szCs w:val="24"/>
        </w:rPr>
        <w:t xml:space="preserve">, </w:t>
      </w:r>
      <w:r w:rsidRPr="002B7138">
        <w:rPr>
          <w:b/>
          <w:bCs/>
          <w:sz w:val="24"/>
          <w:szCs w:val="24"/>
          <w:u w:val="single"/>
        </w:rPr>
        <w:t>DomID</w:t>
      </w:r>
      <w:r w:rsidRPr="00AE02B0">
        <w:rPr>
          <w:sz w:val="24"/>
          <w:szCs w:val="24"/>
        </w:rPr>
        <w:t>, Floor, Position, Side, Gender,</w:t>
      </w:r>
      <w:r w:rsidR="00274C17">
        <w:rPr>
          <w:sz w:val="24"/>
          <w:szCs w:val="24"/>
        </w:rPr>
        <w:t xml:space="preserve"> Type, Price,</w:t>
      </w:r>
      <w:r w:rsidRPr="00AE02B0">
        <w:rPr>
          <w:sz w:val="24"/>
          <w:szCs w:val="24"/>
        </w:rPr>
        <w:t xml:space="preserve"> NumberOfStudent)</w:t>
      </w:r>
    </w:p>
    <w:p w14:paraId="651B0CDF" w14:textId="4CF40D28" w:rsidR="002E4086" w:rsidRPr="00AE02B0" w:rsidRDefault="002E4086" w:rsidP="00AE02B0">
      <w:pPr>
        <w:numPr>
          <w:ilvl w:val="0"/>
          <w:numId w:val="45"/>
        </w:numPr>
        <w:rPr>
          <w:sz w:val="24"/>
          <w:szCs w:val="24"/>
        </w:rPr>
      </w:pPr>
      <w:r w:rsidRPr="00AE02B0">
        <w:rPr>
          <w:sz w:val="24"/>
          <w:szCs w:val="24"/>
        </w:rPr>
        <w:t>STUDENT (</w:t>
      </w:r>
      <w:r w:rsidRPr="00E91E1A">
        <w:rPr>
          <w:b/>
          <w:bCs/>
          <w:sz w:val="24"/>
          <w:szCs w:val="24"/>
          <w:u w:val="single"/>
        </w:rPr>
        <w:t>RollNumber</w:t>
      </w:r>
      <w:r w:rsidRPr="00AE02B0">
        <w:rPr>
          <w:sz w:val="24"/>
          <w:szCs w:val="24"/>
        </w:rPr>
        <w:t>, FirstName, LastName, DateOfBirth, Gender, PhoneNumber, Email, Balance, Semester, RoomID</w:t>
      </w:r>
      <w:r w:rsidR="00274C17">
        <w:rPr>
          <w:sz w:val="24"/>
          <w:szCs w:val="24"/>
        </w:rPr>
        <w:t>, DomID</w:t>
      </w:r>
      <w:r w:rsidRPr="00AE02B0">
        <w:rPr>
          <w:sz w:val="24"/>
          <w:szCs w:val="24"/>
        </w:rPr>
        <w:t>)</w:t>
      </w:r>
    </w:p>
    <w:p w14:paraId="59C9BE5F" w14:textId="2A5AEC84" w:rsidR="002E4086" w:rsidRPr="00AE02B0" w:rsidRDefault="002E4086" w:rsidP="00AE02B0">
      <w:pPr>
        <w:numPr>
          <w:ilvl w:val="0"/>
          <w:numId w:val="45"/>
        </w:numPr>
        <w:rPr>
          <w:sz w:val="24"/>
          <w:szCs w:val="24"/>
        </w:rPr>
      </w:pPr>
      <w:r w:rsidRPr="00AE02B0">
        <w:rPr>
          <w:sz w:val="24"/>
          <w:szCs w:val="24"/>
        </w:rPr>
        <w:t>SEMESTER (</w:t>
      </w:r>
      <w:r w:rsidRPr="00E91E1A">
        <w:rPr>
          <w:b/>
          <w:bCs/>
          <w:sz w:val="24"/>
          <w:szCs w:val="24"/>
          <w:u w:val="single"/>
        </w:rPr>
        <w:t>ID</w:t>
      </w:r>
      <w:r w:rsidRPr="00AE02B0">
        <w:rPr>
          <w:sz w:val="24"/>
          <w:szCs w:val="24"/>
        </w:rPr>
        <w:t>, Name, StartTime, EndTime)</w:t>
      </w:r>
    </w:p>
    <w:p w14:paraId="2B9929EA" w14:textId="0A54075A" w:rsidR="002E4086" w:rsidRPr="00AE02B0" w:rsidRDefault="002E4086" w:rsidP="00AE02B0">
      <w:pPr>
        <w:numPr>
          <w:ilvl w:val="0"/>
          <w:numId w:val="45"/>
        </w:numPr>
        <w:rPr>
          <w:sz w:val="24"/>
          <w:szCs w:val="24"/>
        </w:rPr>
      </w:pPr>
      <w:r w:rsidRPr="00AE02B0">
        <w:rPr>
          <w:sz w:val="24"/>
          <w:szCs w:val="24"/>
        </w:rPr>
        <w:t>ELECTRICITY_WATER_</w:t>
      </w:r>
      <w:r w:rsidR="002B7743">
        <w:rPr>
          <w:sz w:val="24"/>
          <w:szCs w:val="24"/>
        </w:rPr>
        <w:t>USED</w:t>
      </w:r>
      <w:r w:rsidRPr="00AE02B0">
        <w:rPr>
          <w:sz w:val="24"/>
          <w:szCs w:val="24"/>
        </w:rPr>
        <w:t xml:space="preserve"> (</w:t>
      </w:r>
      <w:r w:rsidRPr="00E91E1A">
        <w:rPr>
          <w:b/>
          <w:bCs/>
          <w:sz w:val="24"/>
          <w:szCs w:val="24"/>
          <w:u w:val="single"/>
        </w:rPr>
        <w:t>RoomID</w:t>
      </w:r>
      <w:r w:rsidR="002B7138" w:rsidRPr="00274C17">
        <w:rPr>
          <w:sz w:val="24"/>
          <w:szCs w:val="24"/>
        </w:rPr>
        <w:t xml:space="preserve">, </w:t>
      </w:r>
      <w:r w:rsidR="002B7138">
        <w:rPr>
          <w:b/>
          <w:bCs/>
          <w:sz w:val="24"/>
          <w:szCs w:val="24"/>
          <w:u w:val="single"/>
        </w:rPr>
        <w:t>DomID</w:t>
      </w:r>
      <w:r w:rsidRPr="00274C17">
        <w:rPr>
          <w:sz w:val="24"/>
          <w:szCs w:val="24"/>
        </w:rPr>
        <w:t xml:space="preserve">, </w:t>
      </w:r>
      <w:r w:rsidRPr="00E91E1A">
        <w:rPr>
          <w:b/>
          <w:bCs/>
          <w:sz w:val="24"/>
          <w:szCs w:val="24"/>
          <w:u w:val="single"/>
        </w:rPr>
        <w:t>SemesterID</w:t>
      </w:r>
      <w:r w:rsidRPr="00AE02B0">
        <w:rPr>
          <w:sz w:val="24"/>
          <w:szCs w:val="24"/>
        </w:rPr>
        <w:t xml:space="preserve">, </w:t>
      </w:r>
      <w:r w:rsidR="00274C17">
        <w:rPr>
          <w:sz w:val="24"/>
          <w:szCs w:val="24"/>
        </w:rPr>
        <w:t xml:space="preserve">SoSElectricityReading, EoSElectricityReading, </w:t>
      </w:r>
      <w:r w:rsidR="00274C17" w:rsidRPr="00274C17">
        <w:rPr>
          <w:sz w:val="24"/>
          <w:szCs w:val="24"/>
        </w:rPr>
        <w:t>SoSWaterMeterReading</w:t>
      </w:r>
      <w:r w:rsidR="00274C17">
        <w:rPr>
          <w:sz w:val="24"/>
          <w:szCs w:val="24"/>
        </w:rPr>
        <w:t xml:space="preserve">, </w:t>
      </w:r>
      <w:r w:rsidR="00274C17" w:rsidRPr="00274C17">
        <w:rPr>
          <w:sz w:val="24"/>
          <w:szCs w:val="24"/>
        </w:rPr>
        <w:t>EoSWaterMeterReading</w:t>
      </w:r>
      <w:r w:rsidR="00274C17">
        <w:rPr>
          <w:sz w:val="24"/>
          <w:szCs w:val="24"/>
        </w:rPr>
        <w:t>)</w:t>
      </w:r>
    </w:p>
    <w:p w14:paraId="2DE9C2F6" w14:textId="1E39FE3E" w:rsidR="002E4086" w:rsidRPr="00AE02B0" w:rsidRDefault="002E4086" w:rsidP="00AE02B0">
      <w:pPr>
        <w:numPr>
          <w:ilvl w:val="0"/>
          <w:numId w:val="45"/>
        </w:numPr>
        <w:rPr>
          <w:sz w:val="24"/>
          <w:szCs w:val="24"/>
        </w:rPr>
      </w:pPr>
      <w:r w:rsidRPr="00AE02B0">
        <w:rPr>
          <w:sz w:val="24"/>
          <w:szCs w:val="24"/>
        </w:rPr>
        <w:t>RESIDENT_HISTORY (</w:t>
      </w:r>
      <w:r w:rsidRPr="00E91E1A">
        <w:rPr>
          <w:b/>
          <w:bCs/>
          <w:sz w:val="24"/>
          <w:szCs w:val="24"/>
          <w:u w:val="single"/>
        </w:rPr>
        <w:t>StudentID</w:t>
      </w:r>
      <w:r w:rsidRPr="00AE02B0">
        <w:rPr>
          <w:sz w:val="24"/>
          <w:szCs w:val="24"/>
        </w:rPr>
        <w:t xml:space="preserve">, </w:t>
      </w:r>
      <w:r w:rsidRPr="00E91E1A">
        <w:rPr>
          <w:b/>
          <w:bCs/>
          <w:sz w:val="24"/>
          <w:szCs w:val="24"/>
          <w:u w:val="single"/>
        </w:rPr>
        <w:t>SemesterID</w:t>
      </w:r>
      <w:r w:rsidRPr="00AE02B0">
        <w:rPr>
          <w:sz w:val="24"/>
          <w:szCs w:val="24"/>
        </w:rPr>
        <w:t>, RoomID</w:t>
      </w:r>
      <w:r w:rsidR="00274C17">
        <w:rPr>
          <w:sz w:val="24"/>
          <w:szCs w:val="24"/>
        </w:rPr>
        <w:t>, DomID</w:t>
      </w:r>
      <w:r w:rsidRPr="00AE02B0">
        <w:rPr>
          <w:sz w:val="24"/>
          <w:szCs w:val="24"/>
        </w:rPr>
        <w:t>)</w:t>
      </w:r>
    </w:p>
    <w:p w14:paraId="7BE91FBF" w14:textId="71265D19" w:rsidR="002E4086" w:rsidRPr="00AE02B0" w:rsidRDefault="002E4086" w:rsidP="00AE02B0">
      <w:pPr>
        <w:numPr>
          <w:ilvl w:val="0"/>
          <w:numId w:val="45"/>
        </w:numPr>
        <w:rPr>
          <w:sz w:val="24"/>
          <w:szCs w:val="24"/>
        </w:rPr>
      </w:pPr>
      <w:r w:rsidRPr="00AE02B0">
        <w:rPr>
          <w:sz w:val="24"/>
          <w:szCs w:val="24"/>
        </w:rPr>
        <w:t>PAYING_HISTORY (</w:t>
      </w:r>
      <w:r w:rsidRPr="00E91E1A">
        <w:rPr>
          <w:b/>
          <w:bCs/>
          <w:sz w:val="24"/>
          <w:szCs w:val="24"/>
          <w:u w:val="single"/>
        </w:rPr>
        <w:t>StudentID</w:t>
      </w:r>
      <w:r w:rsidRPr="00AE02B0">
        <w:rPr>
          <w:sz w:val="24"/>
          <w:szCs w:val="24"/>
        </w:rPr>
        <w:t xml:space="preserve">, </w:t>
      </w:r>
      <w:r w:rsidRPr="00E91E1A">
        <w:rPr>
          <w:b/>
          <w:bCs/>
          <w:sz w:val="24"/>
          <w:szCs w:val="24"/>
          <w:u w:val="single"/>
        </w:rPr>
        <w:t>SemesterID</w:t>
      </w:r>
      <w:r w:rsidRPr="00AE02B0">
        <w:rPr>
          <w:sz w:val="24"/>
          <w:szCs w:val="24"/>
        </w:rPr>
        <w:t>, TotalAmount, Status)</w:t>
      </w:r>
    </w:p>
    <w:p w14:paraId="3973CE0F" w14:textId="31DB5E86" w:rsidR="002E4086" w:rsidRPr="00AE02B0" w:rsidRDefault="002E4086" w:rsidP="00AE02B0">
      <w:pPr>
        <w:numPr>
          <w:ilvl w:val="0"/>
          <w:numId w:val="45"/>
        </w:numPr>
        <w:rPr>
          <w:sz w:val="24"/>
          <w:szCs w:val="24"/>
        </w:rPr>
      </w:pPr>
      <w:r w:rsidRPr="00AE02B0">
        <w:rPr>
          <w:sz w:val="24"/>
          <w:szCs w:val="24"/>
        </w:rPr>
        <w:t>BOOKING_HISTORY (</w:t>
      </w:r>
      <w:r w:rsidRPr="00E91E1A">
        <w:rPr>
          <w:b/>
          <w:bCs/>
          <w:sz w:val="24"/>
          <w:szCs w:val="24"/>
          <w:u w:val="single"/>
        </w:rPr>
        <w:t>ID</w:t>
      </w:r>
      <w:r w:rsidRPr="00AE02B0">
        <w:rPr>
          <w:sz w:val="24"/>
          <w:szCs w:val="24"/>
        </w:rPr>
        <w:t xml:space="preserve">, </w:t>
      </w:r>
      <w:r w:rsidRPr="00E91E1A">
        <w:rPr>
          <w:b/>
          <w:bCs/>
          <w:sz w:val="24"/>
          <w:szCs w:val="24"/>
          <w:u w:val="single"/>
        </w:rPr>
        <w:t>StudentID</w:t>
      </w:r>
      <w:r w:rsidRPr="00AE02B0">
        <w:rPr>
          <w:sz w:val="24"/>
          <w:szCs w:val="24"/>
        </w:rPr>
        <w:t>, RoomID,</w:t>
      </w:r>
      <w:r w:rsidR="002B7138">
        <w:rPr>
          <w:sz w:val="24"/>
          <w:szCs w:val="24"/>
        </w:rPr>
        <w:t xml:space="preserve"> DomID</w:t>
      </w:r>
      <w:r w:rsidR="00274C17">
        <w:rPr>
          <w:sz w:val="24"/>
          <w:szCs w:val="24"/>
        </w:rPr>
        <w:t>,</w:t>
      </w:r>
      <w:r w:rsidRPr="00AE02B0">
        <w:rPr>
          <w:sz w:val="24"/>
          <w:szCs w:val="24"/>
        </w:rPr>
        <w:t xml:space="preserve"> </w:t>
      </w:r>
      <w:r w:rsidR="002B7743">
        <w:rPr>
          <w:sz w:val="24"/>
          <w:szCs w:val="24"/>
        </w:rPr>
        <w:t xml:space="preserve">BookingDate, </w:t>
      </w:r>
      <w:r w:rsidRPr="00AE02B0">
        <w:rPr>
          <w:sz w:val="24"/>
          <w:szCs w:val="24"/>
        </w:rPr>
        <w:t>Status)</w:t>
      </w:r>
    </w:p>
    <w:p w14:paraId="2AB4F00A" w14:textId="2C82F279" w:rsidR="002E4086" w:rsidRPr="00AE02B0" w:rsidRDefault="002E4086" w:rsidP="00AE02B0">
      <w:pPr>
        <w:numPr>
          <w:ilvl w:val="0"/>
          <w:numId w:val="45"/>
        </w:numPr>
        <w:rPr>
          <w:sz w:val="24"/>
          <w:szCs w:val="24"/>
        </w:rPr>
      </w:pPr>
      <w:r w:rsidRPr="00AE02B0">
        <w:rPr>
          <w:sz w:val="24"/>
          <w:szCs w:val="24"/>
        </w:rPr>
        <w:t>ROLE (</w:t>
      </w:r>
      <w:r w:rsidRPr="00E91E1A">
        <w:rPr>
          <w:b/>
          <w:bCs/>
          <w:sz w:val="24"/>
          <w:szCs w:val="24"/>
          <w:u w:val="single"/>
        </w:rPr>
        <w:t>ID</w:t>
      </w:r>
      <w:r w:rsidRPr="00AE02B0">
        <w:rPr>
          <w:sz w:val="24"/>
          <w:szCs w:val="24"/>
        </w:rPr>
        <w:t>, Name, Salary)</w:t>
      </w:r>
    </w:p>
    <w:p w14:paraId="3F28B46D" w14:textId="7567F556" w:rsidR="00601428" w:rsidRDefault="002E4086" w:rsidP="00AE02B0">
      <w:pPr>
        <w:numPr>
          <w:ilvl w:val="0"/>
          <w:numId w:val="45"/>
        </w:numPr>
        <w:rPr>
          <w:sz w:val="24"/>
          <w:szCs w:val="24"/>
        </w:rPr>
      </w:pPr>
      <w:r w:rsidRPr="00AE02B0">
        <w:rPr>
          <w:sz w:val="24"/>
          <w:szCs w:val="24"/>
        </w:rPr>
        <w:t>STAFF (</w:t>
      </w:r>
      <w:r w:rsidRPr="00E91E1A">
        <w:rPr>
          <w:b/>
          <w:bCs/>
          <w:sz w:val="24"/>
          <w:szCs w:val="24"/>
          <w:u w:val="single"/>
        </w:rPr>
        <w:t>ID</w:t>
      </w:r>
      <w:r w:rsidRPr="00AE02B0">
        <w:rPr>
          <w:sz w:val="24"/>
          <w:szCs w:val="24"/>
        </w:rPr>
        <w:t xml:space="preserve">, FirstName, LastName, DateOfBirth, Gender, PhoneNumber, Email, DomID, RoleID) </w:t>
      </w:r>
    </w:p>
    <w:p w14:paraId="765D9FFA" w14:textId="77777777" w:rsidR="00E91E1A" w:rsidRPr="00AE02B0" w:rsidRDefault="00E91E1A" w:rsidP="00E91E1A">
      <w:pPr>
        <w:rPr>
          <w:sz w:val="24"/>
          <w:szCs w:val="24"/>
        </w:rPr>
      </w:pPr>
    </w:p>
    <w:p w14:paraId="48728B6E" w14:textId="0D73247A" w:rsidR="00AE02B0" w:rsidRPr="00AE02B0" w:rsidRDefault="006F7D6C" w:rsidP="00AE02B0">
      <w:pPr>
        <w:pStyle w:val="Heading2"/>
        <w:numPr>
          <w:ilvl w:val="0"/>
          <w:numId w:val="20"/>
        </w:numPr>
        <w:rPr>
          <w:color w:val="auto"/>
          <w:sz w:val="28"/>
          <w:szCs w:val="28"/>
          <w:lang w:val="vi-VN"/>
        </w:rPr>
      </w:pPr>
      <w:r w:rsidRPr="00AE02B0">
        <w:rPr>
          <w:color w:val="auto"/>
          <w:sz w:val="28"/>
          <w:szCs w:val="28"/>
        </w:rPr>
        <w:t>set</w:t>
      </w:r>
      <w:r w:rsidR="00E91E1A">
        <w:rPr>
          <w:color w:val="auto"/>
          <w:sz w:val="28"/>
          <w:szCs w:val="28"/>
        </w:rPr>
        <w:t xml:space="preserve"> </w:t>
      </w:r>
      <w:r w:rsidRPr="00AE02B0">
        <w:rPr>
          <w:color w:val="auto"/>
          <w:sz w:val="28"/>
          <w:szCs w:val="28"/>
        </w:rPr>
        <w:t>up entity – relationship</w:t>
      </w:r>
    </w:p>
    <w:p w14:paraId="3B8AAA57" w14:textId="0C5232C6" w:rsidR="009D7AFD" w:rsidRPr="00E91E1A" w:rsidRDefault="00013057" w:rsidP="00E91E1A">
      <w:pPr>
        <w:ind w:left="270"/>
        <w:rPr>
          <w:b/>
          <w:bCs/>
          <w:sz w:val="28"/>
          <w:szCs w:val="28"/>
          <w:lang w:val="vi-VN"/>
        </w:rPr>
      </w:pPr>
      <w:r w:rsidRPr="00E91E1A">
        <w:rPr>
          <w:b/>
          <w:bCs/>
          <w:noProof/>
          <w:sz w:val="28"/>
          <w:szCs w:val="28"/>
          <w:lang w:val="vi-VN"/>
        </w:rPr>
        <mc:AlternateContent>
          <mc:Choice Requires="wps">
            <w:drawing>
              <wp:anchor distT="0" distB="0" distL="114300" distR="114300" simplePos="0" relativeHeight="251665408" behindDoc="0" locked="0" layoutInCell="1" allowOverlap="1" wp14:anchorId="04EA3F1D" wp14:editId="2983F3A8">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14:paraId="444DFD25" w14:textId="77777777" w:rsidR="00925618" w:rsidRPr="009935D5" w:rsidRDefault="00013057"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EA3F1D"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">
                <v:textbox inset="0,.5mm,0,1mm">
                  <w:txbxContent>
                    <w:p w14:paraId="444DFD25" w14:textId="77777777" w:rsidR="00925618" w:rsidRPr="009935D5" w:rsidRDefault="00013057" w:rsidP="00925618">
                      <w:pPr>
                        <w:jc w:val="center"/>
                        <w:rPr>
                          <w:b/>
                          <w:u w:val="single"/>
                        </w:rPr>
                      </w:pPr>
                      <w:r>
                        <w:rPr>
                          <w:b/>
                          <w:u w:val="single"/>
                        </w:rPr>
                        <w:t>Attribute</w:t>
                      </w:r>
                    </w:p>
                  </w:txbxContent>
                </v:textbox>
              </v:oval>
            </w:pict>
          </mc:Fallback>
        </mc:AlternateContent>
      </w:r>
      <w:r w:rsidR="00925618" w:rsidRPr="00E91E1A">
        <w:rPr>
          <w:b/>
          <w:bCs/>
          <w:noProof/>
          <w:sz w:val="28"/>
          <w:szCs w:val="28"/>
          <w:lang w:val="vi-VN"/>
        </w:rPr>
        <mc:AlternateContent>
          <mc:Choice Requires="wps">
            <w:drawing>
              <wp:anchor distT="0" distB="0" distL="114300" distR="114300" simplePos="0" relativeHeight="251668480" behindDoc="0" locked="0" layoutInCell="1" allowOverlap="1" wp14:anchorId="46274FBE" wp14:editId="6D2B1273">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23560E02" w14:textId="26A1A233" w:rsidR="00925618" w:rsidRPr="00F83E7B" w:rsidRDefault="00013057" w:rsidP="00925618">
                            <w:pPr>
                              <w:jc w:val="center"/>
                              <w:rPr>
                                <w:b/>
                                <w:u w:val="single"/>
                              </w:rPr>
                            </w:pPr>
                            <w:r>
                              <w:rPr>
                                <w:b/>
                                <w:u w:val="single"/>
                              </w:rPr>
                              <w:t>Att</w:t>
                            </w:r>
                            <w:r w:rsidR="0038049D">
                              <w:rPr>
                                <w:b/>
                                <w:u w:val="single"/>
                              </w:rPr>
                              <w:t>r</w:t>
                            </w:r>
                            <w:r>
                              <w:rPr>
                                <w:b/>
                                <w:u w:val="single"/>
                              </w:rPr>
                              <w:t>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274FBE"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">
                <v:textbox inset="0,1mm,0,1mm">
                  <w:txbxContent>
                    <w:p w14:paraId="23560E02" w14:textId="26A1A233" w:rsidR="00925618" w:rsidRPr="00F83E7B" w:rsidRDefault="00013057" w:rsidP="00925618">
                      <w:pPr>
                        <w:jc w:val="center"/>
                        <w:rPr>
                          <w:b/>
                          <w:u w:val="single"/>
                        </w:rPr>
                      </w:pPr>
                      <w:r>
                        <w:rPr>
                          <w:b/>
                          <w:u w:val="single"/>
                        </w:rPr>
                        <w:t>Att</w:t>
                      </w:r>
                      <w:r w:rsidR="0038049D">
                        <w:rPr>
                          <w:b/>
                          <w:u w:val="single"/>
                        </w:rPr>
                        <w:t>r</w:t>
                      </w:r>
                      <w:r>
                        <w:rPr>
                          <w:b/>
                          <w:u w:val="single"/>
                        </w:rPr>
                        <w:t>ibute</w:t>
                      </w:r>
                    </w:p>
                  </w:txbxContent>
                </v:textbox>
              </v:roundrect>
            </w:pict>
          </mc:Fallback>
        </mc:AlternateContent>
      </w:r>
      <w:r w:rsidR="00EC1CCC" w:rsidRPr="00E91E1A">
        <w:rPr>
          <w:b/>
          <w:bCs/>
          <w:sz w:val="28"/>
          <w:szCs w:val="28"/>
          <w:lang w:val="vi-VN"/>
        </w:rPr>
        <w:t>Some symbols used in the model</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2E4086" w:rsidRPr="002E4086" w14:paraId="2CAB390A" w14:textId="77777777" w:rsidTr="00E91E1A">
        <w:tc>
          <w:tcPr>
            <w:tcW w:w="4653" w:type="dxa"/>
          </w:tcPr>
          <w:p w14:paraId="51B5A059" w14:textId="77777777" w:rsidR="00046F80" w:rsidRPr="00AE02B0" w:rsidRDefault="00046F80" w:rsidP="00046F80">
            <w:pPr>
              <w:pStyle w:val="ListParagraph"/>
              <w:numPr>
                <w:ilvl w:val="0"/>
                <w:numId w:val="23"/>
              </w:numPr>
              <w:rPr>
                <w:noProof/>
                <w:sz w:val="24"/>
                <w:szCs w:val="24"/>
              </w:rPr>
            </w:pPr>
            <w:r w:rsidRPr="00AE02B0">
              <w:rPr>
                <w:noProof/>
                <w:sz w:val="24"/>
                <w:szCs w:val="24"/>
              </w:rPr>
              <w:t>Key / identifier attribute</w:t>
            </w:r>
          </w:p>
          <w:p w14:paraId="3FD560E1" w14:textId="77777777" w:rsidR="00925618" w:rsidRPr="00AE02B0" w:rsidRDefault="00925618" w:rsidP="00925618">
            <w:pPr>
              <w:pStyle w:val="ListParagraph"/>
              <w:ind w:left="792"/>
              <w:rPr>
                <w:noProof/>
                <w:sz w:val="24"/>
                <w:szCs w:val="24"/>
              </w:rPr>
            </w:pPr>
          </w:p>
        </w:tc>
        <w:tc>
          <w:tcPr>
            <w:tcW w:w="4635" w:type="dxa"/>
          </w:tcPr>
          <w:p w14:paraId="77F27CD0" w14:textId="2A0781B9" w:rsidR="00046F80" w:rsidRPr="002E4086" w:rsidRDefault="002B7743" w:rsidP="00EC1CCC">
            <w:pPr>
              <w:ind w:left="0"/>
              <w:rPr>
                <w:noProof/>
                <w:lang w:val="vi-VN"/>
              </w:rPr>
            </w:pPr>
            <w:r w:rsidRPr="002E4086">
              <w:rPr>
                <w:noProof/>
                <w:sz w:val="26"/>
              </w:rPr>
              <mc:AlternateContent>
                <mc:Choice Requires="wps">
                  <w:drawing>
                    <wp:anchor distT="0" distB="0" distL="114300" distR="114300" simplePos="0" relativeHeight="251669504" behindDoc="0" locked="0" layoutInCell="1" allowOverlap="1" wp14:anchorId="286FAB3B" wp14:editId="6E426EB9">
                      <wp:simplePos x="0" y="0"/>
                      <wp:positionH relativeFrom="column">
                        <wp:posOffset>374650</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14:paraId="15FF5734" w14:textId="77777777" w:rsidR="00925618" w:rsidRPr="00F83E7B" w:rsidRDefault="00013057"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6FAB3B" id="Oval 24" o:spid="_x0000_s1032" style="position:absolute;margin-left:29.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">
                      <v:textbox inset="0,1mm,0,1mm">
                        <w:txbxContent>
                          <w:p w14:paraId="15FF5734" w14:textId="77777777" w:rsidR="00925618" w:rsidRPr="00F83E7B" w:rsidRDefault="00013057" w:rsidP="00925618">
                            <w:pPr>
                              <w:jc w:val="center"/>
                            </w:pPr>
                            <w:r>
                              <w:t>Attribute</w:t>
                            </w:r>
                          </w:p>
                        </w:txbxContent>
                      </v:textbox>
                    </v:oval>
                  </w:pict>
                </mc:Fallback>
              </mc:AlternateContent>
            </w:r>
            <w:r w:rsidRPr="002E4086">
              <w:rPr>
                <w:noProof/>
                <w:sz w:val="26"/>
              </w:rPr>
              <mc:AlternateContent>
                <mc:Choice Requires="wps">
                  <w:drawing>
                    <wp:anchor distT="0" distB="0" distL="114300" distR="114300" simplePos="0" relativeHeight="251670528" behindDoc="0" locked="0" layoutInCell="1" allowOverlap="1" wp14:anchorId="2A234652" wp14:editId="6E168B99">
                      <wp:simplePos x="0" y="0"/>
                      <wp:positionH relativeFrom="column">
                        <wp:posOffset>1603565</wp:posOffset>
                      </wp:positionH>
                      <wp:positionV relativeFrom="paragraph">
                        <wp:posOffset>424180</wp:posOffset>
                      </wp:positionV>
                      <wp:extent cx="720090" cy="288290"/>
                      <wp:effectExtent l="0" t="0" r="22860" b="1651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14:paraId="5C303C14" w14:textId="77777777" w:rsidR="00925618" w:rsidRPr="00F83E7B" w:rsidRDefault="00013057"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234652" id="Rounded Rectangle 23" o:spid="_x0000_s1033" style="position:absolute;margin-left:126.25pt;margin-top:33.4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">
                      <v:textbox inset="0,1mm,0,1mm">
                        <w:txbxContent>
                          <w:p w14:paraId="5C303C14" w14:textId="77777777" w:rsidR="00925618" w:rsidRPr="00F83E7B" w:rsidRDefault="00013057" w:rsidP="00925618">
                            <w:pPr>
                              <w:jc w:val="center"/>
                            </w:pPr>
                            <w:r>
                              <w:t>Attribute</w:t>
                            </w:r>
                          </w:p>
                        </w:txbxContent>
                      </v:textbox>
                    </v:roundrect>
                  </w:pict>
                </mc:Fallback>
              </mc:AlternateContent>
            </w:r>
            <w:r w:rsidR="00925618" w:rsidRPr="002E4086">
              <w:rPr>
                <w:noProof/>
              </w:rPr>
              <mc:AlternateContent>
                <mc:Choice Requires="wps">
                  <w:drawing>
                    <wp:anchor distT="0" distB="0" distL="114300" distR="114300" simplePos="0" relativeHeight="251664384" behindDoc="0" locked="0" layoutInCell="1" allowOverlap="1" wp14:anchorId="6FDA62B8" wp14:editId="1489757F">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14:paraId="2F166FE4" w14:textId="77777777" w:rsidR="00925618" w:rsidRPr="009935D5" w:rsidRDefault="00925618" w:rsidP="00925618">
                                  <w:pPr>
                                    <w:jc w:val="center"/>
                                    <w:rPr>
                                      <w:b/>
                                      <w:u w:val="single"/>
                                    </w:rPr>
                                  </w:pPr>
                                  <w:r w:rsidRPr="009935D5">
                                    <w:rPr>
                                      <w:b/>
                                      <w:u w:val="single"/>
                                    </w:rPr>
                                    <w:t>MaNV</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DA62B8" id="Oval 7" o:spid="_x0000_s1034"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">
                      <v:textbox inset="0,.5mm,0,1mm">
                        <w:txbxContent>
                          <w:p w14:paraId="2F166FE4" w14:textId="77777777" w:rsidR="00925618" w:rsidRPr="009935D5" w:rsidRDefault="00925618" w:rsidP="00925618">
                            <w:pPr>
                              <w:jc w:val="center"/>
                              <w:rPr>
                                <w:b/>
                                <w:u w:val="single"/>
                              </w:rPr>
                            </w:pPr>
                            <w:r w:rsidRPr="009935D5">
                              <w:rPr>
                                <w:b/>
                                <w:u w:val="single"/>
                              </w:rPr>
                              <w:t>MaNV</w:t>
                            </w:r>
                          </w:p>
                        </w:txbxContent>
                      </v:textbox>
                    </v:oval>
                  </w:pict>
                </mc:Fallback>
              </mc:AlternateContent>
            </w:r>
          </w:p>
        </w:tc>
      </w:tr>
      <w:tr w:rsidR="002E4086" w:rsidRPr="002E4086" w14:paraId="26BAFEFD" w14:textId="77777777" w:rsidTr="00E91E1A">
        <w:tc>
          <w:tcPr>
            <w:tcW w:w="4653" w:type="dxa"/>
          </w:tcPr>
          <w:p w14:paraId="3FB809AD" w14:textId="77777777" w:rsidR="00046F80" w:rsidRPr="00AE02B0" w:rsidRDefault="00046F80" w:rsidP="00046F80">
            <w:pPr>
              <w:pStyle w:val="ListParagraph"/>
              <w:numPr>
                <w:ilvl w:val="0"/>
                <w:numId w:val="23"/>
              </w:numPr>
              <w:rPr>
                <w:noProof/>
                <w:sz w:val="24"/>
                <w:szCs w:val="24"/>
              </w:rPr>
            </w:pPr>
            <w:r w:rsidRPr="00AE02B0">
              <w:rPr>
                <w:noProof/>
                <w:sz w:val="24"/>
                <w:szCs w:val="24"/>
              </w:rPr>
              <w:t>Attribute description / description</w:t>
            </w:r>
          </w:p>
          <w:p w14:paraId="125811E9" w14:textId="77777777" w:rsidR="00925618" w:rsidRPr="00AE02B0" w:rsidRDefault="00925618" w:rsidP="00925618">
            <w:pPr>
              <w:pStyle w:val="ListParagraph"/>
              <w:ind w:left="792"/>
              <w:rPr>
                <w:noProof/>
                <w:sz w:val="24"/>
                <w:szCs w:val="24"/>
              </w:rPr>
            </w:pPr>
          </w:p>
        </w:tc>
        <w:tc>
          <w:tcPr>
            <w:tcW w:w="4635" w:type="dxa"/>
          </w:tcPr>
          <w:p w14:paraId="57B3C5E0" w14:textId="15CA879C" w:rsidR="00046F80" w:rsidRPr="002E4086" w:rsidRDefault="00B61C60" w:rsidP="00EC1CCC">
            <w:pPr>
              <w:ind w:left="0"/>
              <w:rPr>
                <w:noProof/>
                <w:lang w:val="vi-VN"/>
              </w:rPr>
            </w:pPr>
            <w:r w:rsidRPr="002E4086">
              <w:rPr>
                <w:noProof/>
                <w:sz w:val="26"/>
              </w:rPr>
              <mc:AlternateContent>
                <mc:Choice Requires="wps">
                  <w:drawing>
                    <wp:anchor distT="0" distB="0" distL="114300" distR="114300" simplePos="0" relativeHeight="251671552" behindDoc="0" locked="0" layoutInCell="1" allowOverlap="1" wp14:anchorId="2969375E" wp14:editId="786D4A8C">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B133E74" w14:textId="77777777" w:rsidR="00925618" w:rsidRPr="00F83E7B" w:rsidRDefault="00506259"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9375E" id="Rectangle 22" o:spid="_x0000_s1035"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">
                      <v:shadow on="t"/>
                      <v:textbox inset="0,1mm,0,1mm">
                        <w:txbxContent>
                          <w:p w14:paraId="4B133E74" w14:textId="77777777" w:rsidR="00925618" w:rsidRPr="00F83E7B" w:rsidRDefault="00506259" w:rsidP="00925618">
                            <w:pPr>
                              <w:jc w:val="center"/>
                              <w:rPr>
                                <w:b/>
                              </w:rPr>
                            </w:pPr>
                            <w:r>
                              <w:rPr>
                                <w:b/>
                              </w:rPr>
                              <w:t>ENTITY</w:t>
                            </w:r>
                          </w:p>
                        </w:txbxContent>
                      </v:textbox>
                    </v:rect>
                  </w:pict>
                </mc:Fallback>
              </mc:AlternateContent>
            </w:r>
          </w:p>
        </w:tc>
      </w:tr>
      <w:tr w:rsidR="002E4086" w:rsidRPr="002E4086" w14:paraId="3A1B3912" w14:textId="77777777" w:rsidTr="00E91E1A">
        <w:tc>
          <w:tcPr>
            <w:tcW w:w="4653" w:type="dxa"/>
          </w:tcPr>
          <w:p w14:paraId="6ED4F6DD" w14:textId="77777777" w:rsidR="00046F80" w:rsidRPr="00AE02B0" w:rsidRDefault="00046F80" w:rsidP="00046F80">
            <w:pPr>
              <w:pStyle w:val="ListParagraph"/>
              <w:numPr>
                <w:ilvl w:val="0"/>
                <w:numId w:val="23"/>
              </w:numPr>
              <w:rPr>
                <w:noProof/>
                <w:sz w:val="24"/>
                <w:szCs w:val="24"/>
              </w:rPr>
            </w:pPr>
            <w:r w:rsidRPr="00AE02B0">
              <w:rPr>
                <w:noProof/>
                <w:sz w:val="24"/>
                <w:szCs w:val="24"/>
              </w:rPr>
              <w:t>Entity</w:t>
            </w:r>
          </w:p>
          <w:p w14:paraId="7B0F7D02" w14:textId="77777777" w:rsidR="00925618" w:rsidRPr="00AE02B0" w:rsidRDefault="00925618" w:rsidP="00925618">
            <w:pPr>
              <w:pStyle w:val="ListParagraph"/>
              <w:ind w:left="792"/>
              <w:rPr>
                <w:noProof/>
                <w:sz w:val="24"/>
                <w:szCs w:val="24"/>
              </w:rPr>
            </w:pPr>
          </w:p>
        </w:tc>
        <w:tc>
          <w:tcPr>
            <w:tcW w:w="4635" w:type="dxa"/>
          </w:tcPr>
          <w:p w14:paraId="1C3BB854" w14:textId="77777777" w:rsidR="00046F80" w:rsidRPr="002E4086" w:rsidRDefault="00925618" w:rsidP="00EC1CCC">
            <w:pPr>
              <w:ind w:left="0"/>
              <w:rPr>
                <w:noProof/>
                <w:lang w:val="vi-VN"/>
              </w:rPr>
            </w:pPr>
            <w:r w:rsidRPr="002E4086">
              <w:rPr>
                <w:noProof/>
                <w:sz w:val="26"/>
              </w:rPr>
              <mc:AlternateContent>
                <mc:Choice Requires="wps">
                  <w:drawing>
                    <wp:anchor distT="0" distB="0" distL="114300" distR="114300" simplePos="0" relativeHeight="251672576" behindDoc="0" locked="0" layoutInCell="1" allowOverlap="1" wp14:anchorId="07D8CAAD" wp14:editId="22E3F104">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14:paraId="0B87563E" w14:textId="77777777" w:rsidR="00925618" w:rsidRPr="00F83E7B" w:rsidRDefault="00506259"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8CAAD"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" strokeweight="3pt">
                      <v:stroke linestyle="thinThin"/>
                      <v:shadow on="t"/>
                      <v:textbox inset="0,1mm,0,1mm">
                        <w:txbxContent>
                          <w:p w14:paraId="0B87563E" w14:textId="77777777" w:rsidR="00925618" w:rsidRPr="00F83E7B" w:rsidRDefault="00506259" w:rsidP="00925618">
                            <w:pPr>
                              <w:jc w:val="center"/>
                              <w:rPr>
                                <w:b/>
                              </w:rPr>
                            </w:pPr>
                            <w:r>
                              <w:rPr>
                                <w:b/>
                              </w:rPr>
                              <w:t>WEAK ENTIRY</w:t>
                            </w:r>
                          </w:p>
                        </w:txbxContent>
                      </v:textbox>
                    </v:rect>
                  </w:pict>
                </mc:Fallback>
              </mc:AlternateContent>
            </w:r>
          </w:p>
        </w:tc>
      </w:tr>
      <w:tr w:rsidR="002E4086" w:rsidRPr="002E4086" w14:paraId="036B5EB8" w14:textId="77777777" w:rsidTr="00E91E1A">
        <w:tc>
          <w:tcPr>
            <w:tcW w:w="4653" w:type="dxa"/>
          </w:tcPr>
          <w:p w14:paraId="4169371D" w14:textId="77777777" w:rsidR="00046F80" w:rsidRPr="00AE02B0" w:rsidRDefault="00046F80" w:rsidP="00046F80">
            <w:pPr>
              <w:pStyle w:val="ListParagraph"/>
              <w:numPr>
                <w:ilvl w:val="0"/>
                <w:numId w:val="23"/>
              </w:numPr>
              <w:rPr>
                <w:noProof/>
                <w:sz w:val="24"/>
                <w:szCs w:val="24"/>
              </w:rPr>
            </w:pPr>
            <w:r w:rsidRPr="00AE02B0">
              <w:rPr>
                <w:noProof/>
                <w:sz w:val="24"/>
                <w:szCs w:val="24"/>
              </w:rPr>
              <w:t>Weak entity</w:t>
            </w:r>
          </w:p>
          <w:p w14:paraId="7C7429A0" w14:textId="77777777" w:rsidR="00925618" w:rsidRPr="00AE02B0" w:rsidRDefault="00925618" w:rsidP="00925618">
            <w:pPr>
              <w:pStyle w:val="ListParagraph"/>
              <w:ind w:left="792"/>
              <w:rPr>
                <w:noProof/>
                <w:sz w:val="24"/>
                <w:szCs w:val="24"/>
              </w:rPr>
            </w:pPr>
          </w:p>
        </w:tc>
        <w:tc>
          <w:tcPr>
            <w:tcW w:w="4635" w:type="dxa"/>
          </w:tcPr>
          <w:p w14:paraId="0F6DD404" w14:textId="77777777" w:rsidR="00046F80" w:rsidRPr="002E4086" w:rsidRDefault="00B61C60" w:rsidP="00EC1CCC">
            <w:pPr>
              <w:ind w:left="0"/>
              <w:rPr>
                <w:noProof/>
                <w:lang w:val="vi-VN"/>
              </w:rPr>
            </w:pPr>
            <w:r w:rsidRPr="002E4086">
              <w:rPr>
                <w:noProof/>
                <w:sz w:val="26"/>
              </w:rPr>
              <mc:AlternateContent>
                <mc:Choice Requires="wps">
                  <w:drawing>
                    <wp:anchor distT="0" distB="0" distL="114300" distR="114300" simplePos="0" relativeHeight="251673600" behindDoc="0" locked="0" layoutInCell="1" allowOverlap="1" wp14:anchorId="1DA1F9B3" wp14:editId="69F51A4C">
                      <wp:simplePos x="0" y="0"/>
                      <wp:positionH relativeFrom="column">
                        <wp:posOffset>474345</wp:posOffset>
                      </wp:positionH>
                      <wp:positionV relativeFrom="paragraph">
                        <wp:posOffset>320675</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14:paraId="59FCC0F6" w14:textId="77777777" w:rsidR="00925618" w:rsidRPr="00DA3D88" w:rsidRDefault="00407FF9"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1F9B3" id="_x0000_t4" coordsize="21600,21600" o:spt="4" path="m10800,l,10800,10800,21600,21600,10800xe">
                      <v:stroke joinstyle="miter"/>
                      <v:path gradientshapeok="t" o:connecttype="rect" textboxrect="5400,5400,16200,16200"/>
                    </v:shapetype>
                    <v:shape id="Diamond 20" o:spid="_x0000_s1037" type="#_x0000_t4" style="position:absolute;margin-left:37.35pt;margin-top:25.25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">
                      <v:textbox inset="0,0,0,0">
                        <w:txbxContent>
                          <w:p w14:paraId="59FCC0F6" w14:textId="77777777" w:rsidR="00925618" w:rsidRPr="00DA3D88" w:rsidRDefault="00407FF9" w:rsidP="00407FF9">
                            <w:pPr>
                              <w:rPr>
                                <w:i/>
                              </w:rPr>
                            </w:pPr>
                            <w:r>
                              <w:rPr>
                                <w:i/>
                              </w:rPr>
                              <w:t>Relationship</w:t>
                            </w:r>
                          </w:p>
                        </w:txbxContent>
                      </v:textbox>
                    </v:shape>
                  </w:pict>
                </mc:Fallback>
              </mc:AlternateContent>
            </w:r>
          </w:p>
        </w:tc>
      </w:tr>
      <w:tr w:rsidR="002E4086" w:rsidRPr="002E4086" w14:paraId="40DBEEE6" w14:textId="77777777" w:rsidTr="00E91E1A">
        <w:tc>
          <w:tcPr>
            <w:tcW w:w="4653" w:type="dxa"/>
          </w:tcPr>
          <w:p w14:paraId="491D7456" w14:textId="77777777" w:rsidR="00046F80" w:rsidRPr="00AE02B0" w:rsidRDefault="00046F80" w:rsidP="00046F80">
            <w:pPr>
              <w:pStyle w:val="ListParagraph"/>
              <w:numPr>
                <w:ilvl w:val="0"/>
                <w:numId w:val="23"/>
              </w:numPr>
              <w:rPr>
                <w:noProof/>
                <w:sz w:val="24"/>
                <w:szCs w:val="24"/>
              </w:rPr>
            </w:pPr>
            <w:r w:rsidRPr="00AE02B0">
              <w:rPr>
                <w:noProof/>
                <w:sz w:val="24"/>
                <w:szCs w:val="24"/>
              </w:rPr>
              <w:t>Relationship</w:t>
            </w:r>
          </w:p>
          <w:p w14:paraId="0A04E9A0" w14:textId="77777777" w:rsidR="00925618" w:rsidRPr="00AE02B0" w:rsidRDefault="00925618" w:rsidP="00925618">
            <w:pPr>
              <w:pStyle w:val="ListParagraph"/>
              <w:ind w:left="792"/>
              <w:rPr>
                <w:noProof/>
                <w:sz w:val="24"/>
                <w:szCs w:val="24"/>
              </w:rPr>
            </w:pPr>
          </w:p>
        </w:tc>
        <w:tc>
          <w:tcPr>
            <w:tcW w:w="4635" w:type="dxa"/>
          </w:tcPr>
          <w:p w14:paraId="7983658E" w14:textId="77777777" w:rsidR="00046F80" w:rsidRPr="002E4086" w:rsidRDefault="00046F80" w:rsidP="00EC1CCC">
            <w:pPr>
              <w:ind w:left="0"/>
              <w:rPr>
                <w:noProof/>
                <w:lang w:val="vi-VN"/>
              </w:rPr>
            </w:pPr>
          </w:p>
        </w:tc>
      </w:tr>
      <w:tr w:rsidR="002E4086" w:rsidRPr="002E4086" w14:paraId="1BA0F51C" w14:textId="77777777" w:rsidTr="00E91E1A">
        <w:tc>
          <w:tcPr>
            <w:tcW w:w="4653" w:type="dxa"/>
          </w:tcPr>
          <w:p w14:paraId="5068C033" w14:textId="77777777" w:rsidR="00046F80" w:rsidRPr="00AE02B0" w:rsidRDefault="00046F80" w:rsidP="00046F80">
            <w:pPr>
              <w:pStyle w:val="ListParagraph"/>
              <w:numPr>
                <w:ilvl w:val="0"/>
                <w:numId w:val="23"/>
              </w:numPr>
              <w:rPr>
                <w:noProof/>
                <w:sz w:val="24"/>
                <w:szCs w:val="24"/>
              </w:rPr>
            </w:pPr>
            <w:r w:rsidRPr="00AE02B0">
              <w:rPr>
                <w:noProof/>
                <w:sz w:val="24"/>
                <w:szCs w:val="24"/>
              </w:rPr>
              <w:t>Connectivity (force) = 1</w:t>
            </w:r>
          </w:p>
          <w:p w14:paraId="5DA24BC7" w14:textId="77777777" w:rsidR="00925618" w:rsidRPr="00AE02B0" w:rsidRDefault="00925618" w:rsidP="00925618">
            <w:pPr>
              <w:pStyle w:val="ListParagraph"/>
              <w:ind w:left="792"/>
              <w:rPr>
                <w:noProof/>
                <w:sz w:val="24"/>
                <w:szCs w:val="24"/>
              </w:rPr>
            </w:pPr>
          </w:p>
        </w:tc>
        <w:tc>
          <w:tcPr>
            <w:tcW w:w="4635" w:type="dxa"/>
          </w:tcPr>
          <w:p w14:paraId="3641F6AC" w14:textId="77777777" w:rsidR="00046F80" w:rsidRPr="002E4086" w:rsidRDefault="00925618" w:rsidP="00EC1CCC">
            <w:pPr>
              <w:ind w:left="0"/>
              <w:rPr>
                <w:noProof/>
                <w:lang w:val="vi-VN"/>
              </w:rPr>
            </w:pPr>
            <w:r w:rsidRPr="002E4086">
              <w:rPr>
                <w:noProof/>
                <w:sz w:val="26"/>
              </w:rPr>
              <mc:AlternateContent>
                <mc:Choice Requires="wps">
                  <w:drawing>
                    <wp:anchor distT="0" distB="0" distL="114300" distR="114300" simplePos="0" relativeHeight="251675648" behindDoc="0" locked="0" layoutInCell="1" allowOverlap="1" wp14:anchorId="7AFEC061" wp14:editId="1A274339">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42411D" w:rsidRPr="002E4086" w14:paraId="01AFDB14" w14:textId="77777777" w:rsidTr="00E91E1A">
        <w:tc>
          <w:tcPr>
            <w:tcW w:w="4653" w:type="dxa"/>
          </w:tcPr>
          <w:p w14:paraId="08E7F7BC" w14:textId="77777777" w:rsidR="00046F80" w:rsidRPr="00AE02B0" w:rsidRDefault="00046F80" w:rsidP="00046F80">
            <w:pPr>
              <w:pStyle w:val="ListParagraph"/>
              <w:numPr>
                <w:ilvl w:val="0"/>
                <w:numId w:val="23"/>
              </w:numPr>
              <w:rPr>
                <w:noProof/>
                <w:sz w:val="24"/>
                <w:szCs w:val="24"/>
              </w:rPr>
            </w:pPr>
            <w:r w:rsidRPr="00AE02B0">
              <w:rPr>
                <w:noProof/>
                <w:sz w:val="24"/>
                <w:szCs w:val="24"/>
              </w:rPr>
              <w:t>Connectivity = N</w:t>
            </w:r>
          </w:p>
          <w:p w14:paraId="6854FA33" w14:textId="77777777" w:rsidR="00925618" w:rsidRPr="00AE02B0" w:rsidRDefault="00925618" w:rsidP="00925618">
            <w:pPr>
              <w:pStyle w:val="ListParagraph"/>
              <w:ind w:left="792"/>
              <w:rPr>
                <w:noProof/>
                <w:sz w:val="24"/>
                <w:szCs w:val="24"/>
              </w:rPr>
            </w:pPr>
          </w:p>
          <w:p w14:paraId="3199E233" w14:textId="77777777" w:rsidR="00FA690F" w:rsidRPr="00E91E1A" w:rsidRDefault="00FA690F" w:rsidP="00FA690F">
            <w:pPr>
              <w:ind w:left="0"/>
              <w:rPr>
                <w:noProof/>
                <w:sz w:val="28"/>
                <w:szCs w:val="28"/>
              </w:rPr>
            </w:pPr>
            <w:r w:rsidRPr="00E91E1A">
              <w:rPr>
                <w:noProof/>
                <w:sz w:val="28"/>
                <w:szCs w:val="28"/>
              </w:rPr>
              <w:t>W</w:t>
            </w:r>
            <w:r w:rsidR="009C5C7F" w:rsidRPr="00E91E1A">
              <w:rPr>
                <w:noProof/>
                <w:sz w:val="28"/>
                <w:szCs w:val="28"/>
              </w:rPr>
              <w:t xml:space="preserve">E HAVE AN ERD: </w:t>
            </w:r>
          </w:p>
          <w:p w14:paraId="4617A27D" w14:textId="3BCB2B5B" w:rsidR="00E91E1A" w:rsidRPr="00E91E1A" w:rsidRDefault="00E91E1A" w:rsidP="00FA690F">
            <w:pPr>
              <w:ind w:left="0"/>
              <w:rPr>
                <w:noProof/>
                <w:sz w:val="2"/>
                <w:szCs w:val="2"/>
              </w:rPr>
            </w:pPr>
          </w:p>
        </w:tc>
        <w:tc>
          <w:tcPr>
            <w:tcW w:w="4635" w:type="dxa"/>
          </w:tcPr>
          <w:p w14:paraId="13C18249" w14:textId="77777777" w:rsidR="00046F80" w:rsidRPr="002E4086" w:rsidRDefault="00925618" w:rsidP="00EC1CCC">
            <w:pPr>
              <w:ind w:left="0"/>
              <w:rPr>
                <w:noProof/>
                <w:lang w:val="vi-VN"/>
              </w:rPr>
            </w:pPr>
            <w:r w:rsidRPr="002E4086">
              <w:rPr>
                <w:noProof/>
                <w:sz w:val="26"/>
              </w:rPr>
              <w:lastRenderedPageBreak/>
              <mc:AlternateContent>
                <mc:Choice Requires="wps">
                  <w:drawing>
                    <wp:anchor distT="0" distB="0" distL="114300" distR="114300" simplePos="0" relativeHeight="251674624" behindDoc="0" locked="0" layoutInCell="1" allowOverlap="1" wp14:anchorId="6F4AB074" wp14:editId="6D8F66D5">
                      <wp:simplePos x="0" y="0"/>
                      <wp:positionH relativeFrom="column">
                        <wp:posOffset>995490</wp:posOffset>
                      </wp:positionH>
                      <wp:positionV relativeFrom="paragraph">
                        <wp:posOffset>69850</wp:posOffset>
                      </wp:positionV>
                      <wp:extent cx="57150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3E564"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5.5pt" to="123.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" strokeweight="1pt"/>
                  </w:pict>
                </mc:Fallback>
              </mc:AlternateContent>
            </w:r>
          </w:p>
        </w:tc>
      </w:tr>
    </w:tbl>
    <w:p w14:paraId="5274365A" w14:textId="15DFC753" w:rsidR="00857C9A" w:rsidRPr="002E4086" w:rsidRDefault="00CD6956" w:rsidP="00071111">
      <w:pPr>
        <w:ind w:left="0"/>
        <w:rPr>
          <w:noProof/>
        </w:rPr>
      </w:pPr>
      <w:r>
        <w:rPr>
          <w:noProof/>
        </w:rPr>
        <w:drawing>
          <wp:inline distT="0" distB="0" distL="0" distR="0" wp14:anchorId="44EE6915" wp14:editId="14B018A1">
            <wp:extent cx="5943600" cy="4699000"/>
            <wp:effectExtent l="0" t="0" r="0" b="6350"/>
            <wp:docPr id="9551453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45393" name="Picture 955145393"/>
                    <pic:cNvPicPr/>
                  </pic:nvPicPr>
                  <pic:blipFill>
                    <a:blip r:embed="rId10"/>
                    <a:stretch>
                      <a:fillRect/>
                    </a:stretch>
                  </pic:blipFill>
                  <pic:spPr>
                    <a:xfrm>
                      <a:off x="0" y="0"/>
                      <a:ext cx="5943600" cy="4699000"/>
                    </a:xfrm>
                    <a:prstGeom prst="rect">
                      <a:avLst/>
                    </a:prstGeom>
                  </pic:spPr>
                </pic:pic>
              </a:graphicData>
            </a:graphic>
          </wp:inline>
        </w:drawing>
      </w:r>
    </w:p>
    <w:p w14:paraId="4F55FB5B" w14:textId="72729215" w:rsidR="009D7AFD" w:rsidRPr="002E4086" w:rsidRDefault="009D7AFD">
      <w:pPr>
        <w:rPr>
          <w:noProof/>
          <w:sz w:val="32"/>
          <w:szCs w:val="32"/>
        </w:rPr>
      </w:pPr>
    </w:p>
    <w:p w14:paraId="3098A8AD" w14:textId="26DA9300" w:rsidR="009D7AFD" w:rsidRDefault="009D7AFD">
      <w:pPr>
        <w:rPr>
          <w:noProof/>
          <w:sz w:val="32"/>
          <w:szCs w:val="32"/>
        </w:rPr>
      </w:pPr>
    </w:p>
    <w:p w14:paraId="67459171" w14:textId="77777777" w:rsidR="009C5C7F" w:rsidRDefault="009C5C7F">
      <w:pPr>
        <w:rPr>
          <w:noProof/>
          <w:sz w:val="32"/>
          <w:szCs w:val="32"/>
        </w:rPr>
      </w:pPr>
    </w:p>
    <w:p w14:paraId="070AFC11" w14:textId="77777777" w:rsidR="009C5C7F" w:rsidRDefault="009C5C7F">
      <w:pPr>
        <w:rPr>
          <w:noProof/>
          <w:sz w:val="32"/>
          <w:szCs w:val="32"/>
        </w:rPr>
      </w:pPr>
    </w:p>
    <w:p w14:paraId="58992FA7" w14:textId="77777777" w:rsidR="009C5C7F" w:rsidRDefault="009C5C7F">
      <w:pPr>
        <w:rPr>
          <w:noProof/>
          <w:sz w:val="32"/>
          <w:szCs w:val="32"/>
        </w:rPr>
      </w:pPr>
    </w:p>
    <w:p w14:paraId="5129C7BE" w14:textId="77777777" w:rsidR="009C5C7F" w:rsidRDefault="009C5C7F">
      <w:pPr>
        <w:rPr>
          <w:noProof/>
          <w:sz w:val="32"/>
          <w:szCs w:val="32"/>
        </w:rPr>
      </w:pPr>
    </w:p>
    <w:p w14:paraId="25740034" w14:textId="77777777" w:rsidR="009C5C7F" w:rsidRDefault="009C5C7F">
      <w:pPr>
        <w:rPr>
          <w:noProof/>
          <w:sz w:val="32"/>
          <w:szCs w:val="32"/>
        </w:rPr>
      </w:pPr>
    </w:p>
    <w:p w14:paraId="085A6D91" w14:textId="77777777" w:rsidR="009C5C7F" w:rsidRDefault="009C5C7F">
      <w:pPr>
        <w:rPr>
          <w:noProof/>
          <w:sz w:val="32"/>
          <w:szCs w:val="32"/>
        </w:rPr>
      </w:pPr>
    </w:p>
    <w:p w14:paraId="3613C3D8" w14:textId="77777777" w:rsidR="009C5C7F" w:rsidRDefault="009C5C7F">
      <w:pPr>
        <w:rPr>
          <w:noProof/>
          <w:sz w:val="32"/>
          <w:szCs w:val="32"/>
        </w:rPr>
      </w:pPr>
    </w:p>
    <w:p w14:paraId="26B0E6F7" w14:textId="79F145AB" w:rsidR="009C5C7F" w:rsidRDefault="009C5C7F">
      <w:pPr>
        <w:rPr>
          <w:noProof/>
          <w:sz w:val="28"/>
          <w:szCs w:val="28"/>
        </w:rPr>
      </w:pPr>
      <w:r w:rsidRPr="00E91E1A">
        <w:rPr>
          <w:noProof/>
          <w:sz w:val="28"/>
          <w:szCs w:val="28"/>
        </w:rPr>
        <w:t>WE HAVE A MODEL:</w:t>
      </w:r>
    </w:p>
    <w:p w14:paraId="5D033291" w14:textId="77777777" w:rsidR="00E91E1A" w:rsidRPr="00E91E1A" w:rsidRDefault="00E91E1A">
      <w:pPr>
        <w:rPr>
          <w:noProof/>
          <w:sz w:val="2"/>
          <w:szCs w:val="2"/>
        </w:rPr>
      </w:pPr>
    </w:p>
    <w:p w14:paraId="726DFC36" w14:textId="15E07A99" w:rsidR="0042411D" w:rsidRPr="002E4086" w:rsidRDefault="00D04E73" w:rsidP="0038049D">
      <w:pPr>
        <w:pStyle w:val="Heading3"/>
        <w:ind w:left="0"/>
        <w:rPr>
          <w:noProof/>
          <w:color w:val="auto"/>
          <w:sz w:val="32"/>
          <w:szCs w:val="32"/>
        </w:rPr>
      </w:pPr>
      <w:r w:rsidRPr="00D04E73">
        <w:rPr>
          <w:noProof/>
          <w:color w:val="auto"/>
          <w:sz w:val="32"/>
          <w:szCs w:val="32"/>
        </w:rPr>
        <w:drawing>
          <wp:inline distT="0" distB="0" distL="0" distR="0" wp14:anchorId="5FCBFA06" wp14:editId="252E8B8D">
            <wp:extent cx="5943600" cy="4726305"/>
            <wp:effectExtent l="0" t="0" r="0" b="0"/>
            <wp:docPr id="172268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82653" name=""/>
                    <pic:cNvPicPr/>
                  </pic:nvPicPr>
                  <pic:blipFill>
                    <a:blip r:embed="rId11"/>
                    <a:stretch>
                      <a:fillRect/>
                    </a:stretch>
                  </pic:blipFill>
                  <pic:spPr>
                    <a:xfrm>
                      <a:off x="0" y="0"/>
                      <a:ext cx="5943600" cy="4726305"/>
                    </a:xfrm>
                    <a:prstGeom prst="rect">
                      <a:avLst/>
                    </a:prstGeom>
                  </pic:spPr>
                </pic:pic>
              </a:graphicData>
            </a:graphic>
          </wp:inline>
        </w:drawing>
      </w:r>
    </w:p>
    <w:sectPr w:rsidR="0042411D" w:rsidRPr="002E408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2BEC7" w14:textId="77777777" w:rsidR="00E451C1" w:rsidRDefault="00E451C1">
      <w:r>
        <w:separator/>
      </w:r>
    </w:p>
    <w:p w14:paraId="421DABB0" w14:textId="77777777" w:rsidR="00E451C1" w:rsidRDefault="00E451C1"/>
  </w:endnote>
  <w:endnote w:type="continuationSeparator" w:id="0">
    <w:p w14:paraId="315EF0F9" w14:textId="77777777" w:rsidR="00E451C1" w:rsidRDefault="00E451C1">
      <w:r>
        <w:continuationSeparator/>
      </w:r>
    </w:p>
    <w:p w14:paraId="224F54D4" w14:textId="77777777" w:rsidR="00E451C1" w:rsidRDefault="00E45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B568" w14:textId="77777777" w:rsidR="0038049D" w:rsidRDefault="0038049D">
    <w:pPr>
      <w:tabs>
        <w:tab w:val="center" w:pos="4550"/>
        <w:tab w:val="left" w:pos="5818"/>
      </w:tabs>
      <w:ind w:right="260"/>
      <w:jc w:val="right"/>
      <w:rPr>
        <w:color w:val="3B2F2A" w:themeColor="text2" w:themeShade="80"/>
        <w:sz w:val="24"/>
        <w:szCs w:val="24"/>
      </w:rPr>
    </w:pPr>
    <w:r>
      <w:rPr>
        <w:color w:val="B29C93" w:themeColor="text2" w:themeTint="99"/>
        <w:spacing w:val="60"/>
        <w:sz w:val="24"/>
        <w:szCs w:val="24"/>
      </w:rPr>
      <w:t>Page</w:t>
    </w:r>
    <w:r>
      <w:rPr>
        <w:color w:val="B29C93" w:themeColor="text2" w:themeTint="99"/>
        <w:sz w:val="24"/>
        <w:szCs w:val="24"/>
      </w:rPr>
      <w:t xml:space="preserve"> </w:t>
    </w:r>
    <w:r>
      <w:rPr>
        <w:color w:val="59473F" w:themeColor="text2" w:themeShade="BF"/>
        <w:sz w:val="24"/>
        <w:szCs w:val="24"/>
      </w:rPr>
      <w:fldChar w:fldCharType="begin"/>
    </w:r>
    <w:r>
      <w:rPr>
        <w:color w:val="59473F" w:themeColor="text2" w:themeShade="BF"/>
        <w:sz w:val="24"/>
        <w:szCs w:val="24"/>
      </w:rPr>
      <w:instrText xml:space="preserve"> PAGE   \* MERGEFORMAT </w:instrText>
    </w:r>
    <w:r>
      <w:rPr>
        <w:color w:val="59473F" w:themeColor="text2" w:themeShade="BF"/>
        <w:sz w:val="24"/>
        <w:szCs w:val="24"/>
      </w:rPr>
      <w:fldChar w:fldCharType="separate"/>
    </w:r>
    <w:r>
      <w:rPr>
        <w:noProof/>
        <w:color w:val="59473F" w:themeColor="text2" w:themeShade="BF"/>
        <w:sz w:val="24"/>
        <w:szCs w:val="24"/>
      </w:rPr>
      <w:t>1</w:t>
    </w:r>
    <w:r>
      <w:rPr>
        <w:color w:val="59473F" w:themeColor="text2" w:themeShade="BF"/>
        <w:sz w:val="24"/>
        <w:szCs w:val="24"/>
      </w:rPr>
      <w:fldChar w:fldCharType="end"/>
    </w:r>
    <w:r>
      <w:rPr>
        <w:color w:val="59473F" w:themeColor="text2" w:themeShade="BF"/>
        <w:sz w:val="24"/>
        <w:szCs w:val="24"/>
      </w:rPr>
      <w:t xml:space="preserve"> | </w:t>
    </w:r>
    <w:r>
      <w:rPr>
        <w:color w:val="59473F" w:themeColor="text2" w:themeShade="BF"/>
        <w:sz w:val="24"/>
        <w:szCs w:val="24"/>
      </w:rPr>
      <w:fldChar w:fldCharType="begin"/>
    </w:r>
    <w:r>
      <w:rPr>
        <w:color w:val="59473F" w:themeColor="text2" w:themeShade="BF"/>
        <w:sz w:val="24"/>
        <w:szCs w:val="24"/>
      </w:rPr>
      <w:instrText xml:space="preserve"> NUMPAGES  \* Arabic  \* MERGEFORMAT </w:instrText>
    </w:r>
    <w:r>
      <w:rPr>
        <w:color w:val="59473F" w:themeColor="text2" w:themeShade="BF"/>
        <w:sz w:val="24"/>
        <w:szCs w:val="24"/>
      </w:rPr>
      <w:fldChar w:fldCharType="separate"/>
    </w:r>
    <w:r>
      <w:rPr>
        <w:noProof/>
        <w:color w:val="59473F" w:themeColor="text2" w:themeShade="BF"/>
        <w:sz w:val="24"/>
        <w:szCs w:val="24"/>
      </w:rPr>
      <w:t>1</w:t>
    </w:r>
    <w:r>
      <w:rPr>
        <w:color w:val="59473F" w:themeColor="text2" w:themeShade="BF"/>
        <w:sz w:val="24"/>
        <w:szCs w:val="24"/>
      </w:rPr>
      <w:fldChar w:fldCharType="end"/>
    </w:r>
  </w:p>
  <w:p w14:paraId="3905B60F" w14:textId="62F22744" w:rsidR="00C0403A" w:rsidRPr="0038049D" w:rsidRDefault="00C0403A" w:rsidP="003804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698E6" w14:textId="77777777" w:rsidR="00E451C1" w:rsidRDefault="00E451C1">
      <w:r>
        <w:separator/>
      </w:r>
    </w:p>
    <w:p w14:paraId="79846919" w14:textId="77777777" w:rsidR="00E451C1" w:rsidRDefault="00E451C1"/>
  </w:footnote>
  <w:footnote w:type="continuationSeparator" w:id="0">
    <w:p w14:paraId="6B22B75F" w14:textId="77777777" w:rsidR="00E451C1" w:rsidRDefault="00E451C1">
      <w:r>
        <w:continuationSeparator/>
      </w:r>
    </w:p>
    <w:p w14:paraId="2DE1AB0D" w14:textId="77777777" w:rsidR="00E451C1" w:rsidRDefault="00E45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9F725" w14:textId="7650FEBE" w:rsidR="0038049D" w:rsidRDefault="0038049D">
    <w:pPr>
      <w:pStyle w:val="Header"/>
    </w:pPr>
    <w:r>
      <w:t>GROUP 6</w:t>
    </w:r>
  </w:p>
  <w:p w14:paraId="2DE76DA3" w14:textId="654B9E6F" w:rsidR="00C0403A" w:rsidRDefault="00C04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D11EB"/>
    <w:multiLevelType w:val="multilevel"/>
    <w:tmpl w:val="4CC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6C72E34"/>
    <w:multiLevelType w:val="multilevel"/>
    <w:tmpl w:val="5B2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B020749"/>
    <w:multiLevelType w:val="multilevel"/>
    <w:tmpl w:val="45D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23F19"/>
    <w:multiLevelType w:val="multilevel"/>
    <w:tmpl w:val="A1F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965EF"/>
    <w:multiLevelType w:val="multilevel"/>
    <w:tmpl w:val="A01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D18E8"/>
    <w:multiLevelType w:val="multilevel"/>
    <w:tmpl w:val="5E84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1F344E31"/>
    <w:multiLevelType w:val="multilevel"/>
    <w:tmpl w:val="E06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0B7ED8"/>
    <w:multiLevelType w:val="multilevel"/>
    <w:tmpl w:val="01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092D45"/>
    <w:multiLevelType w:val="multilevel"/>
    <w:tmpl w:val="F2A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24B312EA"/>
    <w:multiLevelType w:val="multilevel"/>
    <w:tmpl w:val="9888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28F62BF9"/>
    <w:multiLevelType w:val="multilevel"/>
    <w:tmpl w:val="58726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2FFB7A4B"/>
    <w:multiLevelType w:val="multilevel"/>
    <w:tmpl w:val="E11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50A74FD"/>
    <w:multiLevelType w:val="multilevel"/>
    <w:tmpl w:val="C6E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38794801"/>
    <w:multiLevelType w:val="multilevel"/>
    <w:tmpl w:val="23E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3D9259D7"/>
    <w:multiLevelType w:val="multilevel"/>
    <w:tmpl w:val="990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906649"/>
    <w:multiLevelType w:val="multilevel"/>
    <w:tmpl w:val="921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8B7BBD"/>
    <w:multiLevelType w:val="multilevel"/>
    <w:tmpl w:val="B3A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175FB9"/>
    <w:multiLevelType w:val="hybridMultilevel"/>
    <w:tmpl w:val="DFC05B70"/>
    <w:lvl w:ilvl="0" w:tplc="306AA0AC">
      <w:start w:val="1"/>
      <w:numFmt w:val="upperRoman"/>
      <w:lvlText w:val="%1)"/>
      <w:lvlJc w:val="left"/>
      <w:pPr>
        <w:ind w:left="720" w:hanging="720"/>
      </w:pPr>
      <w:rPr>
        <w:rFonts w:hint="default"/>
        <w:sz w:val="28"/>
        <w:szCs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5"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A42345"/>
    <w:multiLevelType w:val="hybridMultilevel"/>
    <w:tmpl w:val="AA70055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701B92"/>
    <w:multiLevelType w:val="multilevel"/>
    <w:tmpl w:val="DCF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921D2"/>
    <w:multiLevelType w:val="hybridMultilevel"/>
    <w:tmpl w:val="604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AF12C2"/>
    <w:multiLevelType w:val="multilevel"/>
    <w:tmpl w:val="A2D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9D57675"/>
    <w:multiLevelType w:val="multilevel"/>
    <w:tmpl w:val="502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616840"/>
    <w:multiLevelType w:val="multilevel"/>
    <w:tmpl w:val="673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4"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5"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6" w15:restartNumberingAfterBreak="0">
    <w:nsid w:val="64D51A07"/>
    <w:multiLevelType w:val="multilevel"/>
    <w:tmpl w:val="45A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8" w15:restartNumberingAfterBreak="0">
    <w:nsid w:val="6AA1606F"/>
    <w:multiLevelType w:val="multilevel"/>
    <w:tmpl w:val="A34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23FB4"/>
    <w:multiLevelType w:val="multilevel"/>
    <w:tmpl w:val="584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8B1453"/>
    <w:multiLevelType w:val="hybridMultilevel"/>
    <w:tmpl w:val="AD68202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37E6AA9"/>
    <w:multiLevelType w:val="multilevel"/>
    <w:tmpl w:val="6CD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D03CE1"/>
    <w:multiLevelType w:val="multilevel"/>
    <w:tmpl w:val="974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7A6F4661"/>
    <w:multiLevelType w:val="multilevel"/>
    <w:tmpl w:val="4F8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3F3D87"/>
    <w:multiLevelType w:val="multilevel"/>
    <w:tmpl w:val="5E729D34"/>
    <w:lvl w:ilvl="0">
      <w:start w:val="1"/>
      <w:numFmt w:val="bullet"/>
      <w:lvlText w:val=""/>
      <w:lvlJc w:val="left"/>
      <w:pPr>
        <w:tabs>
          <w:tab w:val="num" w:pos="2448"/>
        </w:tabs>
        <w:ind w:left="2448" w:hanging="360"/>
      </w:pPr>
      <w:rPr>
        <w:rFonts w:ascii="Symbol" w:hAnsi="Symbol" w:hint="default"/>
        <w:sz w:val="20"/>
      </w:rPr>
    </w:lvl>
    <w:lvl w:ilvl="1" w:tentative="1">
      <w:start w:val="1"/>
      <w:numFmt w:val="bullet"/>
      <w:lvlText w:val=""/>
      <w:lvlJc w:val="left"/>
      <w:pPr>
        <w:tabs>
          <w:tab w:val="num" w:pos="3168"/>
        </w:tabs>
        <w:ind w:left="3168" w:hanging="360"/>
      </w:pPr>
      <w:rPr>
        <w:rFonts w:ascii="Symbol" w:hAnsi="Symbol" w:hint="default"/>
        <w:sz w:val="20"/>
      </w:rPr>
    </w:lvl>
    <w:lvl w:ilvl="2" w:tentative="1">
      <w:start w:val="1"/>
      <w:numFmt w:val="bullet"/>
      <w:lvlText w:val=""/>
      <w:lvlJc w:val="left"/>
      <w:pPr>
        <w:tabs>
          <w:tab w:val="num" w:pos="3888"/>
        </w:tabs>
        <w:ind w:left="3888" w:hanging="360"/>
      </w:pPr>
      <w:rPr>
        <w:rFonts w:ascii="Symbol" w:hAnsi="Symbol" w:hint="default"/>
        <w:sz w:val="20"/>
      </w:rPr>
    </w:lvl>
    <w:lvl w:ilvl="3" w:tentative="1">
      <w:start w:val="1"/>
      <w:numFmt w:val="bullet"/>
      <w:lvlText w:val=""/>
      <w:lvlJc w:val="left"/>
      <w:pPr>
        <w:tabs>
          <w:tab w:val="num" w:pos="4608"/>
        </w:tabs>
        <w:ind w:left="4608" w:hanging="360"/>
      </w:pPr>
      <w:rPr>
        <w:rFonts w:ascii="Symbol" w:hAnsi="Symbol" w:hint="default"/>
        <w:sz w:val="20"/>
      </w:rPr>
    </w:lvl>
    <w:lvl w:ilvl="4" w:tentative="1">
      <w:start w:val="1"/>
      <w:numFmt w:val="bullet"/>
      <w:lvlText w:val=""/>
      <w:lvlJc w:val="left"/>
      <w:pPr>
        <w:tabs>
          <w:tab w:val="num" w:pos="5328"/>
        </w:tabs>
        <w:ind w:left="5328" w:hanging="360"/>
      </w:pPr>
      <w:rPr>
        <w:rFonts w:ascii="Symbol" w:hAnsi="Symbol" w:hint="default"/>
        <w:sz w:val="20"/>
      </w:rPr>
    </w:lvl>
    <w:lvl w:ilvl="5" w:tentative="1">
      <w:start w:val="1"/>
      <w:numFmt w:val="bullet"/>
      <w:lvlText w:val=""/>
      <w:lvlJc w:val="left"/>
      <w:pPr>
        <w:tabs>
          <w:tab w:val="num" w:pos="6048"/>
        </w:tabs>
        <w:ind w:left="6048" w:hanging="360"/>
      </w:pPr>
      <w:rPr>
        <w:rFonts w:ascii="Symbol" w:hAnsi="Symbol" w:hint="default"/>
        <w:sz w:val="20"/>
      </w:rPr>
    </w:lvl>
    <w:lvl w:ilvl="6" w:tentative="1">
      <w:start w:val="1"/>
      <w:numFmt w:val="bullet"/>
      <w:lvlText w:val=""/>
      <w:lvlJc w:val="left"/>
      <w:pPr>
        <w:tabs>
          <w:tab w:val="num" w:pos="6768"/>
        </w:tabs>
        <w:ind w:left="6768" w:hanging="360"/>
      </w:pPr>
      <w:rPr>
        <w:rFonts w:ascii="Symbol" w:hAnsi="Symbol" w:hint="default"/>
        <w:sz w:val="20"/>
      </w:rPr>
    </w:lvl>
    <w:lvl w:ilvl="7" w:tentative="1">
      <w:start w:val="1"/>
      <w:numFmt w:val="bullet"/>
      <w:lvlText w:val=""/>
      <w:lvlJc w:val="left"/>
      <w:pPr>
        <w:tabs>
          <w:tab w:val="num" w:pos="7488"/>
        </w:tabs>
        <w:ind w:left="7488" w:hanging="360"/>
      </w:pPr>
      <w:rPr>
        <w:rFonts w:ascii="Symbol" w:hAnsi="Symbol" w:hint="default"/>
        <w:sz w:val="20"/>
      </w:rPr>
    </w:lvl>
    <w:lvl w:ilvl="8" w:tentative="1">
      <w:start w:val="1"/>
      <w:numFmt w:val="bullet"/>
      <w:lvlText w:val=""/>
      <w:lvlJc w:val="left"/>
      <w:pPr>
        <w:tabs>
          <w:tab w:val="num" w:pos="8208"/>
        </w:tabs>
        <w:ind w:left="8208" w:hanging="360"/>
      </w:pPr>
      <w:rPr>
        <w:rFonts w:ascii="Symbol" w:hAnsi="Symbol" w:hint="default"/>
        <w:sz w:val="20"/>
      </w:rPr>
    </w:lvl>
  </w:abstractNum>
  <w:num w:numId="1" w16cid:durableId="441345584">
    <w:abstractNumId w:val="0"/>
  </w:num>
  <w:num w:numId="2" w16cid:durableId="1282951920">
    <w:abstractNumId w:val="18"/>
  </w:num>
  <w:num w:numId="3" w16cid:durableId="1956982356">
    <w:abstractNumId w:val="28"/>
  </w:num>
  <w:num w:numId="4" w16cid:durableId="1302930622">
    <w:abstractNumId w:val="33"/>
  </w:num>
  <w:num w:numId="5" w16cid:durableId="1135831233">
    <w:abstractNumId w:val="3"/>
  </w:num>
  <w:num w:numId="6" w16cid:durableId="59449181">
    <w:abstractNumId w:val="9"/>
  </w:num>
  <w:num w:numId="7" w16cid:durableId="1422334506">
    <w:abstractNumId w:val="11"/>
  </w:num>
  <w:num w:numId="8" w16cid:durableId="1240140023">
    <w:abstractNumId w:val="40"/>
  </w:num>
  <w:num w:numId="9" w16cid:durableId="418717237">
    <w:abstractNumId w:val="51"/>
  </w:num>
  <w:num w:numId="10" w16cid:durableId="1737898824">
    <w:abstractNumId w:val="1"/>
  </w:num>
  <w:num w:numId="11" w16cid:durableId="319507357">
    <w:abstractNumId w:val="24"/>
  </w:num>
  <w:num w:numId="12" w16cid:durableId="1814711492">
    <w:abstractNumId w:val="19"/>
  </w:num>
  <w:num w:numId="13" w16cid:durableId="2126078176">
    <w:abstractNumId w:val="26"/>
  </w:num>
  <w:num w:numId="14" w16cid:durableId="2115786934">
    <w:abstractNumId w:val="44"/>
  </w:num>
  <w:num w:numId="15" w16cid:durableId="297804030">
    <w:abstractNumId w:val="29"/>
  </w:num>
  <w:num w:numId="16" w16cid:durableId="1141145534">
    <w:abstractNumId w:val="21"/>
  </w:num>
  <w:num w:numId="17" w16cid:durableId="1232427864">
    <w:abstractNumId w:val="5"/>
  </w:num>
  <w:num w:numId="18" w16cid:durableId="460851487">
    <w:abstractNumId w:val="43"/>
  </w:num>
  <w:num w:numId="19" w16cid:durableId="449126888">
    <w:abstractNumId w:val="12"/>
  </w:num>
  <w:num w:numId="20" w16cid:durableId="1800225215">
    <w:abstractNumId w:val="34"/>
  </w:num>
  <w:num w:numId="21" w16cid:durableId="1841117790">
    <w:abstractNumId w:val="45"/>
  </w:num>
  <w:num w:numId="22" w16cid:durableId="602223721">
    <w:abstractNumId w:val="55"/>
  </w:num>
  <w:num w:numId="23" w16cid:durableId="620965190">
    <w:abstractNumId w:val="35"/>
  </w:num>
  <w:num w:numId="24" w16cid:durableId="851526975">
    <w:abstractNumId w:val="16"/>
  </w:num>
  <w:num w:numId="25" w16cid:durableId="1787888188">
    <w:abstractNumId w:val="23"/>
  </w:num>
  <w:num w:numId="26" w16cid:durableId="1557618317">
    <w:abstractNumId w:val="47"/>
  </w:num>
  <w:num w:numId="27" w16cid:durableId="924072099">
    <w:abstractNumId w:val="52"/>
  </w:num>
  <w:num w:numId="28" w16cid:durableId="1345016772">
    <w:abstractNumId w:val="38"/>
  </w:num>
  <w:num w:numId="29" w16cid:durableId="1749182749">
    <w:abstractNumId w:val="36"/>
  </w:num>
  <w:num w:numId="30" w16cid:durableId="1396582178">
    <w:abstractNumId w:val="50"/>
  </w:num>
  <w:num w:numId="31" w16cid:durableId="1197429183">
    <w:abstractNumId w:val="54"/>
  </w:num>
  <w:num w:numId="32" w16cid:durableId="674697311">
    <w:abstractNumId w:val="41"/>
  </w:num>
  <w:num w:numId="33" w16cid:durableId="809173461">
    <w:abstractNumId w:val="10"/>
  </w:num>
  <w:num w:numId="34" w16cid:durableId="1097678578">
    <w:abstractNumId w:val="4"/>
  </w:num>
  <w:num w:numId="35" w16cid:durableId="1472482067">
    <w:abstractNumId w:val="14"/>
  </w:num>
  <w:num w:numId="36" w16cid:durableId="1129402217">
    <w:abstractNumId w:val="13"/>
  </w:num>
  <w:num w:numId="37" w16cid:durableId="987321493">
    <w:abstractNumId w:val="31"/>
  </w:num>
  <w:num w:numId="38" w16cid:durableId="23724242">
    <w:abstractNumId w:val="15"/>
  </w:num>
  <w:num w:numId="39" w16cid:durableId="1147472195">
    <w:abstractNumId w:val="46"/>
  </w:num>
  <w:num w:numId="40" w16cid:durableId="1795098671">
    <w:abstractNumId w:val="48"/>
  </w:num>
  <w:num w:numId="41" w16cid:durableId="1305311269">
    <w:abstractNumId w:val="39"/>
  </w:num>
  <w:num w:numId="42" w16cid:durableId="244457995">
    <w:abstractNumId w:val="32"/>
  </w:num>
  <w:num w:numId="43" w16cid:durableId="1594244670">
    <w:abstractNumId w:val="30"/>
  </w:num>
  <w:num w:numId="44" w16cid:durableId="96873823">
    <w:abstractNumId w:val="22"/>
  </w:num>
  <w:num w:numId="45" w16cid:durableId="1610358548">
    <w:abstractNumId w:val="6"/>
  </w:num>
  <w:num w:numId="46" w16cid:durableId="897129915">
    <w:abstractNumId w:val="17"/>
  </w:num>
  <w:num w:numId="47" w16cid:durableId="323706298">
    <w:abstractNumId w:val="37"/>
  </w:num>
  <w:num w:numId="48" w16cid:durableId="1409157771">
    <w:abstractNumId w:val="7"/>
  </w:num>
  <w:num w:numId="49" w16cid:durableId="1809544897">
    <w:abstractNumId w:val="27"/>
  </w:num>
  <w:num w:numId="50" w16cid:durableId="395473997">
    <w:abstractNumId w:val="8"/>
  </w:num>
  <w:num w:numId="51" w16cid:durableId="1497765540">
    <w:abstractNumId w:val="20"/>
  </w:num>
  <w:num w:numId="52" w16cid:durableId="972901936">
    <w:abstractNumId w:val="53"/>
  </w:num>
  <w:num w:numId="53" w16cid:durableId="1819149488">
    <w:abstractNumId w:val="56"/>
  </w:num>
  <w:num w:numId="54" w16cid:durableId="391081494">
    <w:abstractNumId w:val="2"/>
  </w:num>
  <w:num w:numId="55" w16cid:durableId="2048603800">
    <w:abstractNumId w:val="25"/>
  </w:num>
  <w:num w:numId="56" w16cid:durableId="1961305299">
    <w:abstractNumId w:val="42"/>
  </w:num>
  <w:num w:numId="57" w16cid:durableId="982850919">
    <w:abstractNumId w:val="49"/>
  </w:num>
  <w:num w:numId="58" w16cid:durableId="81857506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AB"/>
    <w:rsid w:val="000020A8"/>
    <w:rsid w:val="00005871"/>
    <w:rsid w:val="00011F8C"/>
    <w:rsid w:val="00013057"/>
    <w:rsid w:val="00013954"/>
    <w:rsid w:val="000140B0"/>
    <w:rsid w:val="0002114B"/>
    <w:rsid w:val="000238AA"/>
    <w:rsid w:val="00027165"/>
    <w:rsid w:val="000304ED"/>
    <w:rsid w:val="000306D8"/>
    <w:rsid w:val="00030971"/>
    <w:rsid w:val="00036D4F"/>
    <w:rsid w:val="00036F27"/>
    <w:rsid w:val="00046412"/>
    <w:rsid w:val="00046F80"/>
    <w:rsid w:val="000574E0"/>
    <w:rsid w:val="0005792B"/>
    <w:rsid w:val="0006057B"/>
    <w:rsid w:val="00066167"/>
    <w:rsid w:val="0007070B"/>
    <w:rsid w:val="00071111"/>
    <w:rsid w:val="000733C4"/>
    <w:rsid w:val="00083185"/>
    <w:rsid w:val="00086BE7"/>
    <w:rsid w:val="00086D06"/>
    <w:rsid w:val="0009193C"/>
    <w:rsid w:val="000946CF"/>
    <w:rsid w:val="000A19E3"/>
    <w:rsid w:val="000B674C"/>
    <w:rsid w:val="000B7B99"/>
    <w:rsid w:val="000E1623"/>
    <w:rsid w:val="000E1836"/>
    <w:rsid w:val="000E31C0"/>
    <w:rsid w:val="000E4238"/>
    <w:rsid w:val="000F3CF9"/>
    <w:rsid w:val="000F66CC"/>
    <w:rsid w:val="00100121"/>
    <w:rsid w:val="00101197"/>
    <w:rsid w:val="00125D77"/>
    <w:rsid w:val="00126286"/>
    <w:rsid w:val="00134A84"/>
    <w:rsid w:val="00142881"/>
    <w:rsid w:val="001453E2"/>
    <w:rsid w:val="00146560"/>
    <w:rsid w:val="001611F6"/>
    <w:rsid w:val="00166942"/>
    <w:rsid w:val="00177170"/>
    <w:rsid w:val="001922D7"/>
    <w:rsid w:val="00193097"/>
    <w:rsid w:val="0019517E"/>
    <w:rsid w:val="001B076B"/>
    <w:rsid w:val="001B65AF"/>
    <w:rsid w:val="001C61FE"/>
    <w:rsid w:val="001D5804"/>
    <w:rsid w:val="001F6B5E"/>
    <w:rsid w:val="001F7947"/>
    <w:rsid w:val="002125AD"/>
    <w:rsid w:val="00214CB8"/>
    <w:rsid w:val="00217012"/>
    <w:rsid w:val="002244D6"/>
    <w:rsid w:val="00232774"/>
    <w:rsid w:val="0023324A"/>
    <w:rsid w:val="00237FC9"/>
    <w:rsid w:val="00245890"/>
    <w:rsid w:val="002463A7"/>
    <w:rsid w:val="00250FC2"/>
    <w:rsid w:val="00257A17"/>
    <w:rsid w:val="002651E1"/>
    <w:rsid w:val="00274C17"/>
    <w:rsid w:val="002802CC"/>
    <w:rsid w:val="00283791"/>
    <w:rsid w:val="002849F7"/>
    <w:rsid w:val="002929E4"/>
    <w:rsid w:val="00294186"/>
    <w:rsid w:val="002A0E96"/>
    <w:rsid w:val="002B1D06"/>
    <w:rsid w:val="002B1D23"/>
    <w:rsid w:val="002B2289"/>
    <w:rsid w:val="002B2731"/>
    <w:rsid w:val="002B5182"/>
    <w:rsid w:val="002B7138"/>
    <w:rsid w:val="002B7743"/>
    <w:rsid w:val="002D331F"/>
    <w:rsid w:val="002D3B74"/>
    <w:rsid w:val="002D5110"/>
    <w:rsid w:val="002D7A6F"/>
    <w:rsid w:val="002E113D"/>
    <w:rsid w:val="002E3D56"/>
    <w:rsid w:val="002E4086"/>
    <w:rsid w:val="002E4716"/>
    <w:rsid w:val="002F2F24"/>
    <w:rsid w:val="002F430F"/>
    <w:rsid w:val="002F5CF1"/>
    <w:rsid w:val="00311007"/>
    <w:rsid w:val="0031763C"/>
    <w:rsid w:val="00320B55"/>
    <w:rsid w:val="00322338"/>
    <w:rsid w:val="00344D0D"/>
    <w:rsid w:val="00356559"/>
    <w:rsid w:val="00360FB2"/>
    <w:rsid w:val="00363B11"/>
    <w:rsid w:val="0038049D"/>
    <w:rsid w:val="003814DB"/>
    <w:rsid w:val="003939F9"/>
    <w:rsid w:val="003A74D5"/>
    <w:rsid w:val="003B0584"/>
    <w:rsid w:val="003B216B"/>
    <w:rsid w:val="003B459A"/>
    <w:rsid w:val="003D1FF2"/>
    <w:rsid w:val="003D28E8"/>
    <w:rsid w:val="003D2BBD"/>
    <w:rsid w:val="003D312E"/>
    <w:rsid w:val="003D5192"/>
    <w:rsid w:val="003E218B"/>
    <w:rsid w:val="003F28A9"/>
    <w:rsid w:val="003F38A0"/>
    <w:rsid w:val="00403005"/>
    <w:rsid w:val="00405B6E"/>
    <w:rsid w:val="00406D33"/>
    <w:rsid w:val="00407FF9"/>
    <w:rsid w:val="00416F0B"/>
    <w:rsid w:val="0042411D"/>
    <w:rsid w:val="00426ED2"/>
    <w:rsid w:val="00430C69"/>
    <w:rsid w:val="00430E49"/>
    <w:rsid w:val="004341E2"/>
    <w:rsid w:val="004342C7"/>
    <w:rsid w:val="0043465E"/>
    <w:rsid w:val="00435433"/>
    <w:rsid w:val="00436BF5"/>
    <w:rsid w:val="00463F1B"/>
    <w:rsid w:val="00497559"/>
    <w:rsid w:val="004A2475"/>
    <w:rsid w:val="004A4F51"/>
    <w:rsid w:val="004B33ED"/>
    <w:rsid w:val="004C4D5B"/>
    <w:rsid w:val="004C5A07"/>
    <w:rsid w:val="004D020E"/>
    <w:rsid w:val="004D533B"/>
    <w:rsid w:val="004E0666"/>
    <w:rsid w:val="004F0D81"/>
    <w:rsid w:val="004F23B9"/>
    <w:rsid w:val="004F7B51"/>
    <w:rsid w:val="00506259"/>
    <w:rsid w:val="00512528"/>
    <w:rsid w:val="00517667"/>
    <w:rsid w:val="0052070A"/>
    <w:rsid w:val="00525F73"/>
    <w:rsid w:val="00527F83"/>
    <w:rsid w:val="00533AEA"/>
    <w:rsid w:val="00544E2A"/>
    <w:rsid w:val="0055039C"/>
    <w:rsid w:val="00564FAA"/>
    <w:rsid w:val="005718B8"/>
    <w:rsid w:val="00572531"/>
    <w:rsid w:val="00584EA4"/>
    <w:rsid w:val="005A73F2"/>
    <w:rsid w:val="005B3BF0"/>
    <w:rsid w:val="005C227E"/>
    <w:rsid w:val="005C4C2A"/>
    <w:rsid w:val="005D7BE1"/>
    <w:rsid w:val="005E474C"/>
    <w:rsid w:val="005E50A4"/>
    <w:rsid w:val="005E6C09"/>
    <w:rsid w:val="005F40AD"/>
    <w:rsid w:val="006005CE"/>
    <w:rsid w:val="00600DB4"/>
    <w:rsid w:val="00601428"/>
    <w:rsid w:val="0060380A"/>
    <w:rsid w:val="00606FB2"/>
    <w:rsid w:val="00616615"/>
    <w:rsid w:val="006167AB"/>
    <w:rsid w:val="00622245"/>
    <w:rsid w:val="006300E2"/>
    <w:rsid w:val="006378F9"/>
    <w:rsid w:val="006449E1"/>
    <w:rsid w:val="006470E8"/>
    <w:rsid w:val="00655CBF"/>
    <w:rsid w:val="00662C5C"/>
    <w:rsid w:val="006703DD"/>
    <w:rsid w:val="0067695E"/>
    <w:rsid w:val="0068221D"/>
    <w:rsid w:val="0068432F"/>
    <w:rsid w:val="0069357E"/>
    <w:rsid w:val="006965D8"/>
    <w:rsid w:val="006A1EAE"/>
    <w:rsid w:val="006B01D3"/>
    <w:rsid w:val="006C21BA"/>
    <w:rsid w:val="006C2AE0"/>
    <w:rsid w:val="006C315E"/>
    <w:rsid w:val="006C73F7"/>
    <w:rsid w:val="006D17D2"/>
    <w:rsid w:val="006D777B"/>
    <w:rsid w:val="006F2394"/>
    <w:rsid w:val="006F3752"/>
    <w:rsid w:val="006F5432"/>
    <w:rsid w:val="006F7D6C"/>
    <w:rsid w:val="00704BF9"/>
    <w:rsid w:val="007129E7"/>
    <w:rsid w:val="007154F8"/>
    <w:rsid w:val="00715B5D"/>
    <w:rsid w:val="00715D15"/>
    <w:rsid w:val="00726DC7"/>
    <w:rsid w:val="00734EDA"/>
    <w:rsid w:val="00735C06"/>
    <w:rsid w:val="00754455"/>
    <w:rsid w:val="0075710A"/>
    <w:rsid w:val="00764C80"/>
    <w:rsid w:val="00766126"/>
    <w:rsid w:val="007810D0"/>
    <w:rsid w:val="0079669F"/>
    <w:rsid w:val="007A7D33"/>
    <w:rsid w:val="007B0837"/>
    <w:rsid w:val="007B0A68"/>
    <w:rsid w:val="007C2B09"/>
    <w:rsid w:val="007C7729"/>
    <w:rsid w:val="007D0FA2"/>
    <w:rsid w:val="007D1B57"/>
    <w:rsid w:val="007D639A"/>
    <w:rsid w:val="007D7921"/>
    <w:rsid w:val="007E3B77"/>
    <w:rsid w:val="007E69B8"/>
    <w:rsid w:val="007F1DAB"/>
    <w:rsid w:val="007F618E"/>
    <w:rsid w:val="007F7170"/>
    <w:rsid w:val="00804062"/>
    <w:rsid w:val="00813C78"/>
    <w:rsid w:val="00816E2F"/>
    <w:rsid w:val="00834DAB"/>
    <w:rsid w:val="008358B9"/>
    <w:rsid w:val="00857C9A"/>
    <w:rsid w:val="008650FC"/>
    <w:rsid w:val="0086709B"/>
    <w:rsid w:val="0087456C"/>
    <w:rsid w:val="00886F36"/>
    <w:rsid w:val="008878F2"/>
    <w:rsid w:val="008918A4"/>
    <w:rsid w:val="00892BE2"/>
    <w:rsid w:val="00894393"/>
    <w:rsid w:val="00896AFC"/>
    <w:rsid w:val="008A0A70"/>
    <w:rsid w:val="008A53F6"/>
    <w:rsid w:val="008B7EEA"/>
    <w:rsid w:val="008C0619"/>
    <w:rsid w:val="008C2DCA"/>
    <w:rsid w:val="008C3265"/>
    <w:rsid w:val="008D0872"/>
    <w:rsid w:val="008D1EF7"/>
    <w:rsid w:val="008D56CE"/>
    <w:rsid w:val="008E0650"/>
    <w:rsid w:val="008E388B"/>
    <w:rsid w:val="008E5B58"/>
    <w:rsid w:val="008F00D6"/>
    <w:rsid w:val="008F57F5"/>
    <w:rsid w:val="00905671"/>
    <w:rsid w:val="009058B4"/>
    <w:rsid w:val="00907F6D"/>
    <w:rsid w:val="009101C2"/>
    <w:rsid w:val="00921AE3"/>
    <w:rsid w:val="00925123"/>
    <w:rsid w:val="00925618"/>
    <w:rsid w:val="00943DFE"/>
    <w:rsid w:val="00945E55"/>
    <w:rsid w:val="00964DA3"/>
    <w:rsid w:val="00967D31"/>
    <w:rsid w:val="0098202A"/>
    <w:rsid w:val="00987B42"/>
    <w:rsid w:val="00992131"/>
    <w:rsid w:val="00992E26"/>
    <w:rsid w:val="00993AC7"/>
    <w:rsid w:val="00996BF2"/>
    <w:rsid w:val="009A763B"/>
    <w:rsid w:val="009B0F86"/>
    <w:rsid w:val="009B114F"/>
    <w:rsid w:val="009B70DA"/>
    <w:rsid w:val="009C4576"/>
    <w:rsid w:val="009C5C7F"/>
    <w:rsid w:val="009D2FF1"/>
    <w:rsid w:val="009D3976"/>
    <w:rsid w:val="009D7AFD"/>
    <w:rsid w:val="009D7F16"/>
    <w:rsid w:val="009D7F9E"/>
    <w:rsid w:val="009D7FA4"/>
    <w:rsid w:val="009E174E"/>
    <w:rsid w:val="009F025C"/>
    <w:rsid w:val="00A058B2"/>
    <w:rsid w:val="00A05A08"/>
    <w:rsid w:val="00A06E00"/>
    <w:rsid w:val="00A14129"/>
    <w:rsid w:val="00A2182E"/>
    <w:rsid w:val="00A366BB"/>
    <w:rsid w:val="00A5062F"/>
    <w:rsid w:val="00A5299E"/>
    <w:rsid w:val="00A55CF8"/>
    <w:rsid w:val="00A67A84"/>
    <w:rsid w:val="00A73DDF"/>
    <w:rsid w:val="00A763F1"/>
    <w:rsid w:val="00A82CBE"/>
    <w:rsid w:val="00A90321"/>
    <w:rsid w:val="00A905BB"/>
    <w:rsid w:val="00A93BD3"/>
    <w:rsid w:val="00A9446A"/>
    <w:rsid w:val="00A95FBD"/>
    <w:rsid w:val="00AA27E3"/>
    <w:rsid w:val="00AA4075"/>
    <w:rsid w:val="00AB7D7E"/>
    <w:rsid w:val="00AC164E"/>
    <w:rsid w:val="00AC2CFF"/>
    <w:rsid w:val="00AD60F1"/>
    <w:rsid w:val="00AE02B0"/>
    <w:rsid w:val="00AE4621"/>
    <w:rsid w:val="00AE6187"/>
    <w:rsid w:val="00AF10EF"/>
    <w:rsid w:val="00AF1496"/>
    <w:rsid w:val="00AF3897"/>
    <w:rsid w:val="00AF4882"/>
    <w:rsid w:val="00B07F28"/>
    <w:rsid w:val="00B13853"/>
    <w:rsid w:val="00B25B25"/>
    <w:rsid w:val="00B31C29"/>
    <w:rsid w:val="00B350EB"/>
    <w:rsid w:val="00B3626A"/>
    <w:rsid w:val="00B40317"/>
    <w:rsid w:val="00B4147A"/>
    <w:rsid w:val="00B41536"/>
    <w:rsid w:val="00B45A3E"/>
    <w:rsid w:val="00B54E40"/>
    <w:rsid w:val="00B5507E"/>
    <w:rsid w:val="00B61C60"/>
    <w:rsid w:val="00B6267C"/>
    <w:rsid w:val="00B8392E"/>
    <w:rsid w:val="00B9000E"/>
    <w:rsid w:val="00B948F3"/>
    <w:rsid w:val="00BA46AC"/>
    <w:rsid w:val="00BA7E2C"/>
    <w:rsid w:val="00BB2BFA"/>
    <w:rsid w:val="00BB4436"/>
    <w:rsid w:val="00BC14FB"/>
    <w:rsid w:val="00BC1F45"/>
    <w:rsid w:val="00BC36EE"/>
    <w:rsid w:val="00BC5CDC"/>
    <w:rsid w:val="00BE4D07"/>
    <w:rsid w:val="00BF2BBA"/>
    <w:rsid w:val="00BF3F0C"/>
    <w:rsid w:val="00C0403A"/>
    <w:rsid w:val="00C118AC"/>
    <w:rsid w:val="00C377EA"/>
    <w:rsid w:val="00C37CB7"/>
    <w:rsid w:val="00C448A1"/>
    <w:rsid w:val="00C45229"/>
    <w:rsid w:val="00C467A6"/>
    <w:rsid w:val="00C5205A"/>
    <w:rsid w:val="00C570DC"/>
    <w:rsid w:val="00C64220"/>
    <w:rsid w:val="00C6691A"/>
    <w:rsid w:val="00C72C00"/>
    <w:rsid w:val="00C76163"/>
    <w:rsid w:val="00C771E1"/>
    <w:rsid w:val="00C77E24"/>
    <w:rsid w:val="00C90B26"/>
    <w:rsid w:val="00C966C5"/>
    <w:rsid w:val="00C97978"/>
    <w:rsid w:val="00CA3D60"/>
    <w:rsid w:val="00CA660F"/>
    <w:rsid w:val="00CA6865"/>
    <w:rsid w:val="00CB39B1"/>
    <w:rsid w:val="00CC0DF6"/>
    <w:rsid w:val="00CD080E"/>
    <w:rsid w:val="00CD0FBC"/>
    <w:rsid w:val="00CD20C0"/>
    <w:rsid w:val="00CD5EFE"/>
    <w:rsid w:val="00CD6956"/>
    <w:rsid w:val="00CE5095"/>
    <w:rsid w:val="00D0224B"/>
    <w:rsid w:val="00D0299B"/>
    <w:rsid w:val="00D02CF1"/>
    <w:rsid w:val="00D04E73"/>
    <w:rsid w:val="00D118EC"/>
    <w:rsid w:val="00D25CA7"/>
    <w:rsid w:val="00D44A1A"/>
    <w:rsid w:val="00D555D8"/>
    <w:rsid w:val="00D55C6B"/>
    <w:rsid w:val="00D57002"/>
    <w:rsid w:val="00D66AAD"/>
    <w:rsid w:val="00D67DD0"/>
    <w:rsid w:val="00D845AA"/>
    <w:rsid w:val="00D84760"/>
    <w:rsid w:val="00D91ED2"/>
    <w:rsid w:val="00D9417B"/>
    <w:rsid w:val="00D95CEF"/>
    <w:rsid w:val="00DA076A"/>
    <w:rsid w:val="00DA5650"/>
    <w:rsid w:val="00DB0D75"/>
    <w:rsid w:val="00DB0F23"/>
    <w:rsid w:val="00DB1C84"/>
    <w:rsid w:val="00DB38CC"/>
    <w:rsid w:val="00DB493D"/>
    <w:rsid w:val="00DB7CFD"/>
    <w:rsid w:val="00DC27F2"/>
    <w:rsid w:val="00DC4E1E"/>
    <w:rsid w:val="00DD6FAE"/>
    <w:rsid w:val="00DE6AFA"/>
    <w:rsid w:val="00E06632"/>
    <w:rsid w:val="00E06A27"/>
    <w:rsid w:val="00E12849"/>
    <w:rsid w:val="00E1771D"/>
    <w:rsid w:val="00E329C3"/>
    <w:rsid w:val="00E34A67"/>
    <w:rsid w:val="00E375C8"/>
    <w:rsid w:val="00E3778D"/>
    <w:rsid w:val="00E40333"/>
    <w:rsid w:val="00E40D90"/>
    <w:rsid w:val="00E416BA"/>
    <w:rsid w:val="00E451C1"/>
    <w:rsid w:val="00E53C03"/>
    <w:rsid w:val="00E55171"/>
    <w:rsid w:val="00E575C2"/>
    <w:rsid w:val="00E60AB0"/>
    <w:rsid w:val="00E612A3"/>
    <w:rsid w:val="00E618A6"/>
    <w:rsid w:val="00E72F64"/>
    <w:rsid w:val="00E80AE0"/>
    <w:rsid w:val="00E815E9"/>
    <w:rsid w:val="00E87D1E"/>
    <w:rsid w:val="00E90B2B"/>
    <w:rsid w:val="00E91E1A"/>
    <w:rsid w:val="00E94D83"/>
    <w:rsid w:val="00E952B8"/>
    <w:rsid w:val="00EC1CCC"/>
    <w:rsid w:val="00EC2874"/>
    <w:rsid w:val="00ED2731"/>
    <w:rsid w:val="00ED2752"/>
    <w:rsid w:val="00ED3679"/>
    <w:rsid w:val="00ED7A56"/>
    <w:rsid w:val="00EE0348"/>
    <w:rsid w:val="00EE61F7"/>
    <w:rsid w:val="00EF3ABA"/>
    <w:rsid w:val="00EF5ADA"/>
    <w:rsid w:val="00F11639"/>
    <w:rsid w:val="00F13B2D"/>
    <w:rsid w:val="00F157AB"/>
    <w:rsid w:val="00F17C3E"/>
    <w:rsid w:val="00F20E86"/>
    <w:rsid w:val="00F24743"/>
    <w:rsid w:val="00F3185D"/>
    <w:rsid w:val="00F3596D"/>
    <w:rsid w:val="00F5212F"/>
    <w:rsid w:val="00F61D01"/>
    <w:rsid w:val="00F65DB6"/>
    <w:rsid w:val="00F7656D"/>
    <w:rsid w:val="00F93A65"/>
    <w:rsid w:val="00FA2DFB"/>
    <w:rsid w:val="00FA5598"/>
    <w:rsid w:val="00FA690F"/>
    <w:rsid w:val="00FC0A13"/>
    <w:rsid w:val="00FC0F88"/>
    <w:rsid w:val="00FE2B6F"/>
    <w:rsid w:val="00FE595D"/>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05863C"/>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012">
      <w:bodyDiv w:val="1"/>
      <w:marLeft w:val="0"/>
      <w:marRight w:val="0"/>
      <w:marTop w:val="0"/>
      <w:marBottom w:val="0"/>
      <w:divBdr>
        <w:top w:val="none" w:sz="0" w:space="0" w:color="auto"/>
        <w:left w:val="none" w:sz="0" w:space="0" w:color="auto"/>
        <w:bottom w:val="none" w:sz="0" w:space="0" w:color="auto"/>
        <w:right w:val="none" w:sz="0" w:space="0" w:color="auto"/>
      </w:divBdr>
    </w:div>
    <w:div w:id="275870799">
      <w:bodyDiv w:val="1"/>
      <w:marLeft w:val="0"/>
      <w:marRight w:val="0"/>
      <w:marTop w:val="0"/>
      <w:marBottom w:val="0"/>
      <w:divBdr>
        <w:top w:val="none" w:sz="0" w:space="0" w:color="auto"/>
        <w:left w:val="none" w:sz="0" w:space="0" w:color="auto"/>
        <w:bottom w:val="none" w:sz="0" w:space="0" w:color="auto"/>
        <w:right w:val="none" w:sz="0" w:space="0" w:color="auto"/>
      </w:divBdr>
    </w:div>
    <w:div w:id="475681184">
      <w:bodyDiv w:val="1"/>
      <w:marLeft w:val="0"/>
      <w:marRight w:val="0"/>
      <w:marTop w:val="0"/>
      <w:marBottom w:val="0"/>
      <w:divBdr>
        <w:top w:val="none" w:sz="0" w:space="0" w:color="auto"/>
        <w:left w:val="none" w:sz="0" w:space="0" w:color="auto"/>
        <w:bottom w:val="none" w:sz="0" w:space="0" w:color="auto"/>
        <w:right w:val="none" w:sz="0" w:space="0" w:color="auto"/>
      </w:divBdr>
    </w:div>
    <w:div w:id="591863998">
      <w:bodyDiv w:val="1"/>
      <w:marLeft w:val="0"/>
      <w:marRight w:val="0"/>
      <w:marTop w:val="0"/>
      <w:marBottom w:val="0"/>
      <w:divBdr>
        <w:top w:val="none" w:sz="0" w:space="0" w:color="auto"/>
        <w:left w:val="none" w:sz="0" w:space="0" w:color="auto"/>
        <w:bottom w:val="none" w:sz="0" w:space="0" w:color="auto"/>
        <w:right w:val="none" w:sz="0" w:space="0" w:color="auto"/>
      </w:divBdr>
    </w:div>
    <w:div w:id="1339428192">
      <w:bodyDiv w:val="1"/>
      <w:marLeft w:val="0"/>
      <w:marRight w:val="0"/>
      <w:marTop w:val="0"/>
      <w:marBottom w:val="0"/>
      <w:divBdr>
        <w:top w:val="none" w:sz="0" w:space="0" w:color="auto"/>
        <w:left w:val="none" w:sz="0" w:space="0" w:color="auto"/>
        <w:bottom w:val="none" w:sz="0" w:space="0" w:color="auto"/>
        <w:right w:val="none" w:sz="0" w:space="0" w:color="auto"/>
      </w:divBdr>
    </w:div>
    <w:div w:id="1707245315">
      <w:bodyDiv w:val="1"/>
      <w:marLeft w:val="0"/>
      <w:marRight w:val="0"/>
      <w:marTop w:val="0"/>
      <w:marBottom w:val="0"/>
      <w:divBdr>
        <w:top w:val="none" w:sz="0" w:space="0" w:color="auto"/>
        <w:left w:val="none" w:sz="0" w:space="0" w:color="auto"/>
        <w:bottom w:val="none" w:sz="0" w:space="0" w:color="auto"/>
        <w:right w:val="none" w:sz="0" w:space="0" w:color="auto"/>
      </w:divBdr>
      <w:divsChild>
        <w:div w:id="1376196579">
          <w:marLeft w:val="0"/>
          <w:marRight w:val="0"/>
          <w:marTop w:val="0"/>
          <w:marBottom w:val="0"/>
          <w:divBdr>
            <w:top w:val="none" w:sz="0" w:space="0" w:color="auto"/>
            <w:left w:val="none" w:sz="0" w:space="0" w:color="auto"/>
            <w:bottom w:val="none" w:sz="0" w:space="0" w:color="auto"/>
            <w:right w:val="none" w:sz="0" w:space="0" w:color="auto"/>
          </w:divBdr>
        </w:div>
        <w:div w:id="1079252439">
          <w:marLeft w:val="0"/>
          <w:marRight w:val="0"/>
          <w:marTop w:val="0"/>
          <w:marBottom w:val="0"/>
          <w:divBdr>
            <w:top w:val="none" w:sz="0" w:space="0" w:color="auto"/>
            <w:left w:val="none" w:sz="0" w:space="0" w:color="auto"/>
            <w:bottom w:val="none" w:sz="0" w:space="0" w:color="auto"/>
            <w:right w:val="none" w:sz="0" w:space="0" w:color="auto"/>
          </w:divBdr>
        </w:div>
        <w:div w:id="1331522868">
          <w:marLeft w:val="0"/>
          <w:marRight w:val="0"/>
          <w:marTop w:val="0"/>
          <w:marBottom w:val="0"/>
          <w:divBdr>
            <w:top w:val="none" w:sz="0" w:space="0" w:color="auto"/>
            <w:left w:val="none" w:sz="0" w:space="0" w:color="auto"/>
            <w:bottom w:val="none" w:sz="0" w:space="0" w:color="auto"/>
            <w:right w:val="none" w:sz="0" w:space="0" w:color="auto"/>
          </w:divBdr>
        </w:div>
        <w:div w:id="119881879">
          <w:marLeft w:val="0"/>
          <w:marRight w:val="0"/>
          <w:marTop w:val="0"/>
          <w:marBottom w:val="0"/>
          <w:divBdr>
            <w:top w:val="none" w:sz="0" w:space="0" w:color="auto"/>
            <w:left w:val="none" w:sz="0" w:space="0" w:color="auto"/>
            <w:bottom w:val="none" w:sz="0" w:space="0" w:color="auto"/>
            <w:right w:val="none" w:sz="0" w:space="0" w:color="auto"/>
          </w:divBdr>
        </w:div>
        <w:div w:id="80177861">
          <w:marLeft w:val="0"/>
          <w:marRight w:val="0"/>
          <w:marTop w:val="0"/>
          <w:marBottom w:val="0"/>
          <w:divBdr>
            <w:top w:val="none" w:sz="0" w:space="0" w:color="auto"/>
            <w:left w:val="none" w:sz="0" w:space="0" w:color="auto"/>
            <w:bottom w:val="none" w:sz="0" w:space="0" w:color="auto"/>
            <w:right w:val="none" w:sz="0" w:space="0" w:color="auto"/>
          </w:divBdr>
        </w:div>
        <w:div w:id="1357854678">
          <w:marLeft w:val="0"/>
          <w:marRight w:val="0"/>
          <w:marTop w:val="0"/>
          <w:marBottom w:val="0"/>
          <w:divBdr>
            <w:top w:val="none" w:sz="0" w:space="0" w:color="auto"/>
            <w:left w:val="none" w:sz="0" w:space="0" w:color="auto"/>
            <w:bottom w:val="none" w:sz="0" w:space="0" w:color="auto"/>
            <w:right w:val="none" w:sz="0" w:space="0" w:color="auto"/>
          </w:divBdr>
        </w:div>
        <w:div w:id="936211185">
          <w:marLeft w:val="0"/>
          <w:marRight w:val="0"/>
          <w:marTop w:val="0"/>
          <w:marBottom w:val="0"/>
          <w:divBdr>
            <w:top w:val="none" w:sz="0" w:space="0" w:color="auto"/>
            <w:left w:val="none" w:sz="0" w:space="0" w:color="auto"/>
            <w:bottom w:val="none" w:sz="0" w:space="0" w:color="auto"/>
            <w:right w:val="none" w:sz="0" w:space="0" w:color="auto"/>
          </w:divBdr>
        </w:div>
        <w:div w:id="311179826">
          <w:marLeft w:val="0"/>
          <w:marRight w:val="0"/>
          <w:marTop w:val="0"/>
          <w:marBottom w:val="0"/>
          <w:divBdr>
            <w:top w:val="none" w:sz="0" w:space="0" w:color="auto"/>
            <w:left w:val="none" w:sz="0" w:space="0" w:color="auto"/>
            <w:bottom w:val="none" w:sz="0" w:space="0" w:color="auto"/>
            <w:right w:val="none" w:sz="0" w:space="0" w:color="auto"/>
          </w:divBdr>
        </w:div>
        <w:div w:id="609895091">
          <w:marLeft w:val="0"/>
          <w:marRight w:val="0"/>
          <w:marTop w:val="0"/>
          <w:marBottom w:val="0"/>
          <w:divBdr>
            <w:top w:val="none" w:sz="0" w:space="0" w:color="auto"/>
            <w:left w:val="none" w:sz="0" w:space="0" w:color="auto"/>
            <w:bottom w:val="none" w:sz="0" w:space="0" w:color="auto"/>
            <w:right w:val="none" w:sz="0" w:space="0" w:color="auto"/>
          </w:divBdr>
        </w:div>
        <w:div w:id="40401841">
          <w:marLeft w:val="0"/>
          <w:marRight w:val="0"/>
          <w:marTop w:val="0"/>
          <w:marBottom w:val="0"/>
          <w:divBdr>
            <w:top w:val="none" w:sz="0" w:space="0" w:color="auto"/>
            <w:left w:val="none" w:sz="0" w:space="0" w:color="auto"/>
            <w:bottom w:val="none" w:sz="0" w:space="0" w:color="auto"/>
            <w:right w:val="none" w:sz="0" w:space="0" w:color="auto"/>
          </w:divBdr>
        </w:div>
        <w:div w:id="710299976">
          <w:marLeft w:val="0"/>
          <w:marRight w:val="0"/>
          <w:marTop w:val="0"/>
          <w:marBottom w:val="0"/>
          <w:divBdr>
            <w:top w:val="none" w:sz="0" w:space="0" w:color="auto"/>
            <w:left w:val="none" w:sz="0" w:space="0" w:color="auto"/>
            <w:bottom w:val="none" w:sz="0" w:space="0" w:color="auto"/>
            <w:right w:val="none" w:sz="0" w:space="0" w:color="auto"/>
          </w:divBdr>
        </w:div>
        <w:div w:id="1687705154">
          <w:marLeft w:val="0"/>
          <w:marRight w:val="0"/>
          <w:marTop w:val="0"/>
          <w:marBottom w:val="0"/>
          <w:divBdr>
            <w:top w:val="none" w:sz="0" w:space="0" w:color="auto"/>
            <w:left w:val="none" w:sz="0" w:space="0" w:color="auto"/>
            <w:bottom w:val="none" w:sz="0" w:space="0" w:color="auto"/>
            <w:right w:val="none" w:sz="0" w:space="0" w:color="auto"/>
          </w:divBdr>
        </w:div>
        <w:div w:id="814100555">
          <w:marLeft w:val="0"/>
          <w:marRight w:val="0"/>
          <w:marTop w:val="0"/>
          <w:marBottom w:val="0"/>
          <w:divBdr>
            <w:top w:val="none" w:sz="0" w:space="0" w:color="auto"/>
            <w:left w:val="none" w:sz="0" w:space="0" w:color="auto"/>
            <w:bottom w:val="none" w:sz="0" w:space="0" w:color="auto"/>
            <w:right w:val="none" w:sz="0" w:space="0" w:color="auto"/>
          </w:divBdr>
        </w:div>
        <w:div w:id="337122770">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632171631">
          <w:marLeft w:val="0"/>
          <w:marRight w:val="0"/>
          <w:marTop w:val="0"/>
          <w:marBottom w:val="0"/>
          <w:divBdr>
            <w:top w:val="none" w:sz="0" w:space="0" w:color="auto"/>
            <w:left w:val="none" w:sz="0" w:space="0" w:color="auto"/>
            <w:bottom w:val="none" w:sz="0" w:space="0" w:color="auto"/>
            <w:right w:val="none" w:sz="0" w:space="0" w:color="auto"/>
          </w:divBdr>
        </w:div>
        <w:div w:id="1072044831">
          <w:marLeft w:val="0"/>
          <w:marRight w:val="0"/>
          <w:marTop w:val="0"/>
          <w:marBottom w:val="0"/>
          <w:divBdr>
            <w:top w:val="none" w:sz="0" w:space="0" w:color="auto"/>
            <w:left w:val="none" w:sz="0" w:space="0" w:color="auto"/>
            <w:bottom w:val="none" w:sz="0" w:space="0" w:color="auto"/>
            <w:right w:val="none" w:sz="0" w:space="0" w:color="auto"/>
          </w:divBdr>
        </w:div>
        <w:div w:id="2045445675">
          <w:marLeft w:val="0"/>
          <w:marRight w:val="0"/>
          <w:marTop w:val="0"/>
          <w:marBottom w:val="0"/>
          <w:divBdr>
            <w:top w:val="none" w:sz="0" w:space="0" w:color="auto"/>
            <w:left w:val="none" w:sz="0" w:space="0" w:color="auto"/>
            <w:bottom w:val="none" w:sz="0" w:space="0" w:color="auto"/>
            <w:right w:val="none" w:sz="0" w:space="0" w:color="auto"/>
          </w:divBdr>
        </w:div>
        <w:div w:id="1112434033">
          <w:marLeft w:val="0"/>
          <w:marRight w:val="0"/>
          <w:marTop w:val="0"/>
          <w:marBottom w:val="0"/>
          <w:divBdr>
            <w:top w:val="none" w:sz="0" w:space="0" w:color="auto"/>
            <w:left w:val="none" w:sz="0" w:space="0" w:color="auto"/>
            <w:bottom w:val="none" w:sz="0" w:space="0" w:color="auto"/>
            <w:right w:val="none" w:sz="0" w:space="0" w:color="auto"/>
          </w:divBdr>
        </w:div>
        <w:div w:id="56438758">
          <w:marLeft w:val="0"/>
          <w:marRight w:val="0"/>
          <w:marTop w:val="0"/>
          <w:marBottom w:val="0"/>
          <w:divBdr>
            <w:top w:val="none" w:sz="0" w:space="0" w:color="auto"/>
            <w:left w:val="none" w:sz="0" w:space="0" w:color="auto"/>
            <w:bottom w:val="none" w:sz="0" w:space="0" w:color="auto"/>
            <w:right w:val="none" w:sz="0" w:space="0" w:color="auto"/>
          </w:divBdr>
        </w:div>
        <w:div w:id="892960278">
          <w:marLeft w:val="0"/>
          <w:marRight w:val="0"/>
          <w:marTop w:val="0"/>
          <w:marBottom w:val="0"/>
          <w:divBdr>
            <w:top w:val="none" w:sz="0" w:space="0" w:color="auto"/>
            <w:left w:val="none" w:sz="0" w:space="0" w:color="auto"/>
            <w:bottom w:val="none" w:sz="0" w:space="0" w:color="auto"/>
            <w:right w:val="none" w:sz="0" w:space="0" w:color="auto"/>
          </w:divBdr>
        </w:div>
        <w:div w:id="309989901">
          <w:marLeft w:val="0"/>
          <w:marRight w:val="0"/>
          <w:marTop w:val="0"/>
          <w:marBottom w:val="0"/>
          <w:divBdr>
            <w:top w:val="none" w:sz="0" w:space="0" w:color="auto"/>
            <w:left w:val="none" w:sz="0" w:space="0" w:color="auto"/>
            <w:bottom w:val="none" w:sz="0" w:space="0" w:color="auto"/>
            <w:right w:val="none" w:sz="0" w:space="0" w:color="auto"/>
          </w:divBdr>
        </w:div>
        <w:div w:id="150876104">
          <w:marLeft w:val="0"/>
          <w:marRight w:val="0"/>
          <w:marTop w:val="0"/>
          <w:marBottom w:val="0"/>
          <w:divBdr>
            <w:top w:val="none" w:sz="0" w:space="0" w:color="auto"/>
            <w:left w:val="none" w:sz="0" w:space="0" w:color="auto"/>
            <w:bottom w:val="none" w:sz="0" w:space="0" w:color="auto"/>
            <w:right w:val="none" w:sz="0" w:space="0" w:color="auto"/>
          </w:divBdr>
        </w:div>
        <w:div w:id="1208107609">
          <w:marLeft w:val="0"/>
          <w:marRight w:val="0"/>
          <w:marTop w:val="0"/>
          <w:marBottom w:val="0"/>
          <w:divBdr>
            <w:top w:val="none" w:sz="0" w:space="0" w:color="auto"/>
            <w:left w:val="none" w:sz="0" w:space="0" w:color="auto"/>
            <w:bottom w:val="none" w:sz="0" w:space="0" w:color="auto"/>
            <w:right w:val="none" w:sz="0" w:space="0" w:color="auto"/>
          </w:divBdr>
        </w:div>
        <w:div w:id="1171795637">
          <w:marLeft w:val="0"/>
          <w:marRight w:val="0"/>
          <w:marTop w:val="0"/>
          <w:marBottom w:val="0"/>
          <w:divBdr>
            <w:top w:val="none" w:sz="0" w:space="0" w:color="auto"/>
            <w:left w:val="none" w:sz="0" w:space="0" w:color="auto"/>
            <w:bottom w:val="none" w:sz="0" w:space="0" w:color="auto"/>
            <w:right w:val="none" w:sz="0" w:space="0" w:color="auto"/>
          </w:divBdr>
        </w:div>
        <w:div w:id="355431349">
          <w:marLeft w:val="0"/>
          <w:marRight w:val="0"/>
          <w:marTop w:val="0"/>
          <w:marBottom w:val="0"/>
          <w:divBdr>
            <w:top w:val="none" w:sz="0" w:space="0" w:color="auto"/>
            <w:left w:val="none" w:sz="0" w:space="0" w:color="auto"/>
            <w:bottom w:val="none" w:sz="0" w:space="0" w:color="auto"/>
            <w:right w:val="none" w:sz="0" w:space="0" w:color="auto"/>
          </w:divBdr>
        </w:div>
        <w:div w:id="567767466">
          <w:marLeft w:val="0"/>
          <w:marRight w:val="0"/>
          <w:marTop w:val="0"/>
          <w:marBottom w:val="0"/>
          <w:divBdr>
            <w:top w:val="none" w:sz="0" w:space="0" w:color="auto"/>
            <w:left w:val="none" w:sz="0" w:space="0" w:color="auto"/>
            <w:bottom w:val="none" w:sz="0" w:space="0" w:color="auto"/>
            <w:right w:val="none" w:sz="0" w:space="0" w:color="auto"/>
          </w:divBdr>
        </w:div>
        <w:div w:id="342242476">
          <w:marLeft w:val="0"/>
          <w:marRight w:val="0"/>
          <w:marTop w:val="0"/>
          <w:marBottom w:val="0"/>
          <w:divBdr>
            <w:top w:val="none" w:sz="0" w:space="0" w:color="auto"/>
            <w:left w:val="none" w:sz="0" w:space="0" w:color="auto"/>
            <w:bottom w:val="none" w:sz="0" w:space="0" w:color="auto"/>
            <w:right w:val="none" w:sz="0" w:space="0" w:color="auto"/>
          </w:divBdr>
        </w:div>
        <w:div w:id="1001619387">
          <w:marLeft w:val="0"/>
          <w:marRight w:val="0"/>
          <w:marTop w:val="0"/>
          <w:marBottom w:val="0"/>
          <w:divBdr>
            <w:top w:val="none" w:sz="0" w:space="0" w:color="auto"/>
            <w:left w:val="none" w:sz="0" w:space="0" w:color="auto"/>
            <w:bottom w:val="none" w:sz="0" w:space="0" w:color="auto"/>
            <w:right w:val="none" w:sz="0" w:space="0" w:color="auto"/>
          </w:divBdr>
        </w:div>
        <w:div w:id="1509523181">
          <w:marLeft w:val="0"/>
          <w:marRight w:val="0"/>
          <w:marTop w:val="0"/>
          <w:marBottom w:val="0"/>
          <w:divBdr>
            <w:top w:val="none" w:sz="0" w:space="0" w:color="auto"/>
            <w:left w:val="none" w:sz="0" w:space="0" w:color="auto"/>
            <w:bottom w:val="none" w:sz="0" w:space="0" w:color="auto"/>
            <w:right w:val="none" w:sz="0" w:space="0" w:color="auto"/>
          </w:divBdr>
        </w:div>
        <w:div w:id="789667303">
          <w:marLeft w:val="0"/>
          <w:marRight w:val="0"/>
          <w:marTop w:val="0"/>
          <w:marBottom w:val="0"/>
          <w:divBdr>
            <w:top w:val="none" w:sz="0" w:space="0" w:color="auto"/>
            <w:left w:val="none" w:sz="0" w:space="0" w:color="auto"/>
            <w:bottom w:val="none" w:sz="0" w:space="0" w:color="auto"/>
            <w:right w:val="none" w:sz="0" w:space="0" w:color="auto"/>
          </w:divBdr>
        </w:div>
        <w:div w:id="1895660732">
          <w:marLeft w:val="0"/>
          <w:marRight w:val="0"/>
          <w:marTop w:val="0"/>
          <w:marBottom w:val="0"/>
          <w:divBdr>
            <w:top w:val="none" w:sz="0" w:space="0" w:color="auto"/>
            <w:left w:val="none" w:sz="0" w:space="0" w:color="auto"/>
            <w:bottom w:val="none" w:sz="0" w:space="0" w:color="auto"/>
            <w:right w:val="none" w:sz="0" w:space="0" w:color="auto"/>
          </w:divBdr>
        </w:div>
      </w:divsChild>
    </w:div>
    <w:div w:id="2132434683">
      <w:bodyDiv w:val="1"/>
      <w:marLeft w:val="0"/>
      <w:marRight w:val="0"/>
      <w:marTop w:val="0"/>
      <w:marBottom w:val="0"/>
      <w:divBdr>
        <w:top w:val="none" w:sz="0" w:space="0" w:color="auto"/>
        <w:left w:val="none" w:sz="0" w:space="0" w:color="auto"/>
        <w:bottom w:val="none" w:sz="0" w:space="0" w:color="auto"/>
        <w:right w:val="none" w:sz="0" w:space="0" w:color="auto"/>
      </w:divBdr>
      <w:divsChild>
        <w:div w:id="1793743471">
          <w:marLeft w:val="0"/>
          <w:marRight w:val="0"/>
          <w:marTop w:val="0"/>
          <w:marBottom w:val="0"/>
          <w:divBdr>
            <w:top w:val="none" w:sz="0" w:space="0" w:color="auto"/>
            <w:left w:val="none" w:sz="0" w:space="0" w:color="auto"/>
            <w:bottom w:val="none" w:sz="0" w:space="0" w:color="auto"/>
            <w:right w:val="none" w:sz="0" w:space="0" w:color="auto"/>
          </w:divBdr>
        </w:div>
        <w:div w:id="161704374">
          <w:marLeft w:val="0"/>
          <w:marRight w:val="0"/>
          <w:marTop w:val="0"/>
          <w:marBottom w:val="0"/>
          <w:divBdr>
            <w:top w:val="none" w:sz="0" w:space="0" w:color="auto"/>
            <w:left w:val="none" w:sz="0" w:space="0" w:color="auto"/>
            <w:bottom w:val="none" w:sz="0" w:space="0" w:color="auto"/>
            <w:right w:val="none" w:sz="0" w:space="0" w:color="auto"/>
          </w:divBdr>
        </w:div>
        <w:div w:id="1889298724">
          <w:marLeft w:val="0"/>
          <w:marRight w:val="0"/>
          <w:marTop w:val="0"/>
          <w:marBottom w:val="0"/>
          <w:divBdr>
            <w:top w:val="none" w:sz="0" w:space="0" w:color="auto"/>
            <w:left w:val="none" w:sz="0" w:space="0" w:color="auto"/>
            <w:bottom w:val="none" w:sz="0" w:space="0" w:color="auto"/>
            <w:right w:val="none" w:sz="0" w:space="0" w:color="auto"/>
          </w:divBdr>
        </w:div>
        <w:div w:id="812065357">
          <w:marLeft w:val="0"/>
          <w:marRight w:val="0"/>
          <w:marTop w:val="0"/>
          <w:marBottom w:val="0"/>
          <w:divBdr>
            <w:top w:val="none" w:sz="0" w:space="0" w:color="auto"/>
            <w:left w:val="none" w:sz="0" w:space="0" w:color="auto"/>
            <w:bottom w:val="none" w:sz="0" w:space="0" w:color="auto"/>
            <w:right w:val="none" w:sz="0" w:space="0" w:color="auto"/>
          </w:divBdr>
        </w:div>
        <w:div w:id="1995210248">
          <w:marLeft w:val="0"/>
          <w:marRight w:val="0"/>
          <w:marTop w:val="0"/>
          <w:marBottom w:val="0"/>
          <w:divBdr>
            <w:top w:val="none" w:sz="0" w:space="0" w:color="auto"/>
            <w:left w:val="none" w:sz="0" w:space="0" w:color="auto"/>
            <w:bottom w:val="none" w:sz="0" w:space="0" w:color="auto"/>
            <w:right w:val="none" w:sz="0" w:space="0" w:color="auto"/>
          </w:divBdr>
        </w:div>
        <w:div w:id="893198944">
          <w:marLeft w:val="0"/>
          <w:marRight w:val="0"/>
          <w:marTop w:val="0"/>
          <w:marBottom w:val="0"/>
          <w:divBdr>
            <w:top w:val="none" w:sz="0" w:space="0" w:color="auto"/>
            <w:left w:val="none" w:sz="0" w:space="0" w:color="auto"/>
            <w:bottom w:val="none" w:sz="0" w:space="0" w:color="auto"/>
            <w:right w:val="none" w:sz="0" w:space="0" w:color="auto"/>
          </w:divBdr>
        </w:div>
        <w:div w:id="1939097301">
          <w:marLeft w:val="0"/>
          <w:marRight w:val="0"/>
          <w:marTop w:val="0"/>
          <w:marBottom w:val="0"/>
          <w:divBdr>
            <w:top w:val="none" w:sz="0" w:space="0" w:color="auto"/>
            <w:left w:val="none" w:sz="0" w:space="0" w:color="auto"/>
            <w:bottom w:val="none" w:sz="0" w:space="0" w:color="auto"/>
            <w:right w:val="none" w:sz="0" w:space="0" w:color="auto"/>
          </w:divBdr>
        </w:div>
        <w:div w:id="243880468">
          <w:marLeft w:val="0"/>
          <w:marRight w:val="0"/>
          <w:marTop w:val="0"/>
          <w:marBottom w:val="0"/>
          <w:divBdr>
            <w:top w:val="none" w:sz="0" w:space="0" w:color="auto"/>
            <w:left w:val="none" w:sz="0" w:space="0" w:color="auto"/>
            <w:bottom w:val="none" w:sz="0" w:space="0" w:color="auto"/>
            <w:right w:val="none" w:sz="0" w:space="0" w:color="auto"/>
          </w:divBdr>
        </w:div>
        <w:div w:id="424303897">
          <w:marLeft w:val="0"/>
          <w:marRight w:val="0"/>
          <w:marTop w:val="0"/>
          <w:marBottom w:val="0"/>
          <w:divBdr>
            <w:top w:val="none" w:sz="0" w:space="0" w:color="auto"/>
            <w:left w:val="none" w:sz="0" w:space="0" w:color="auto"/>
            <w:bottom w:val="none" w:sz="0" w:space="0" w:color="auto"/>
            <w:right w:val="none" w:sz="0" w:space="0" w:color="auto"/>
          </w:divBdr>
        </w:div>
        <w:div w:id="235165287">
          <w:marLeft w:val="0"/>
          <w:marRight w:val="0"/>
          <w:marTop w:val="0"/>
          <w:marBottom w:val="0"/>
          <w:divBdr>
            <w:top w:val="none" w:sz="0" w:space="0" w:color="auto"/>
            <w:left w:val="none" w:sz="0" w:space="0" w:color="auto"/>
            <w:bottom w:val="none" w:sz="0" w:space="0" w:color="auto"/>
            <w:right w:val="none" w:sz="0" w:space="0" w:color="auto"/>
          </w:divBdr>
        </w:div>
        <w:div w:id="1627539953">
          <w:marLeft w:val="0"/>
          <w:marRight w:val="0"/>
          <w:marTop w:val="0"/>
          <w:marBottom w:val="0"/>
          <w:divBdr>
            <w:top w:val="none" w:sz="0" w:space="0" w:color="auto"/>
            <w:left w:val="none" w:sz="0" w:space="0" w:color="auto"/>
            <w:bottom w:val="none" w:sz="0" w:space="0" w:color="auto"/>
            <w:right w:val="none" w:sz="0" w:space="0" w:color="auto"/>
          </w:divBdr>
        </w:div>
        <w:div w:id="665519573">
          <w:marLeft w:val="0"/>
          <w:marRight w:val="0"/>
          <w:marTop w:val="0"/>
          <w:marBottom w:val="0"/>
          <w:divBdr>
            <w:top w:val="none" w:sz="0" w:space="0" w:color="auto"/>
            <w:left w:val="none" w:sz="0" w:space="0" w:color="auto"/>
            <w:bottom w:val="none" w:sz="0" w:space="0" w:color="auto"/>
            <w:right w:val="none" w:sz="0" w:space="0" w:color="auto"/>
          </w:divBdr>
        </w:div>
        <w:div w:id="528106598">
          <w:marLeft w:val="0"/>
          <w:marRight w:val="0"/>
          <w:marTop w:val="0"/>
          <w:marBottom w:val="0"/>
          <w:divBdr>
            <w:top w:val="none" w:sz="0" w:space="0" w:color="auto"/>
            <w:left w:val="none" w:sz="0" w:space="0" w:color="auto"/>
            <w:bottom w:val="none" w:sz="0" w:space="0" w:color="auto"/>
            <w:right w:val="none" w:sz="0" w:space="0" w:color="auto"/>
          </w:divBdr>
        </w:div>
        <w:div w:id="1799449014">
          <w:marLeft w:val="0"/>
          <w:marRight w:val="0"/>
          <w:marTop w:val="0"/>
          <w:marBottom w:val="0"/>
          <w:divBdr>
            <w:top w:val="none" w:sz="0" w:space="0" w:color="auto"/>
            <w:left w:val="none" w:sz="0" w:space="0" w:color="auto"/>
            <w:bottom w:val="none" w:sz="0" w:space="0" w:color="auto"/>
            <w:right w:val="none" w:sz="0" w:space="0" w:color="auto"/>
          </w:divBdr>
        </w:div>
        <w:div w:id="1323703384">
          <w:marLeft w:val="0"/>
          <w:marRight w:val="0"/>
          <w:marTop w:val="0"/>
          <w:marBottom w:val="0"/>
          <w:divBdr>
            <w:top w:val="none" w:sz="0" w:space="0" w:color="auto"/>
            <w:left w:val="none" w:sz="0" w:space="0" w:color="auto"/>
            <w:bottom w:val="none" w:sz="0" w:space="0" w:color="auto"/>
            <w:right w:val="none" w:sz="0" w:space="0" w:color="auto"/>
          </w:divBdr>
        </w:div>
        <w:div w:id="1989941982">
          <w:marLeft w:val="0"/>
          <w:marRight w:val="0"/>
          <w:marTop w:val="0"/>
          <w:marBottom w:val="0"/>
          <w:divBdr>
            <w:top w:val="none" w:sz="0" w:space="0" w:color="auto"/>
            <w:left w:val="none" w:sz="0" w:space="0" w:color="auto"/>
            <w:bottom w:val="none" w:sz="0" w:space="0" w:color="auto"/>
            <w:right w:val="none" w:sz="0" w:space="0" w:color="auto"/>
          </w:divBdr>
        </w:div>
        <w:div w:id="1313677346">
          <w:marLeft w:val="0"/>
          <w:marRight w:val="0"/>
          <w:marTop w:val="0"/>
          <w:marBottom w:val="0"/>
          <w:divBdr>
            <w:top w:val="none" w:sz="0" w:space="0" w:color="auto"/>
            <w:left w:val="none" w:sz="0" w:space="0" w:color="auto"/>
            <w:bottom w:val="none" w:sz="0" w:space="0" w:color="auto"/>
            <w:right w:val="none" w:sz="0" w:space="0" w:color="auto"/>
          </w:divBdr>
        </w:div>
        <w:div w:id="269706633">
          <w:marLeft w:val="0"/>
          <w:marRight w:val="0"/>
          <w:marTop w:val="0"/>
          <w:marBottom w:val="0"/>
          <w:divBdr>
            <w:top w:val="none" w:sz="0" w:space="0" w:color="auto"/>
            <w:left w:val="none" w:sz="0" w:space="0" w:color="auto"/>
            <w:bottom w:val="none" w:sz="0" w:space="0" w:color="auto"/>
            <w:right w:val="none" w:sz="0" w:space="0" w:color="auto"/>
          </w:divBdr>
        </w:div>
        <w:div w:id="796529250">
          <w:marLeft w:val="0"/>
          <w:marRight w:val="0"/>
          <w:marTop w:val="0"/>
          <w:marBottom w:val="0"/>
          <w:divBdr>
            <w:top w:val="none" w:sz="0" w:space="0" w:color="auto"/>
            <w:left w:val="none" w:sz="0" w:space="0" w:color="auto"/>
            <w:bottom w:val="none" w:sz="0" w:space="0" w:color="auto"/>
            <w:right w:val="none" w:sz="0" w:space="0" w:color="auto"/>
          </w:divBdr>
        </w:div>
        <w:div w:id="1933737178">
          <w:marLeft w:val="0"/>
          <w:marRight w:val="0"/>
          <w:marTop w:val="0"/>
          <w:marBottom w:val="0"/>
          <w:divBdr>
            <w:top w:val="none" w:sz="0" w:space="0" w:color="auto"/>
            <w:left w:val="none" w:sz="0" w:space="0" w:color="auto"/>
            <w:bottom w:val="none" w:sz="0" w:space="0" w:color="auto"/>
            <w:right w:val="none" w:sz="0" w:space="0" w:color="auto"/>
          </w:divBdr>
        </w:div>
        <w:div w:id="1851094953">
          <w:marLeft w:val="0"/>
          <w:marRight w:val="0"/>
          <w:marTop w:val="0"/>
          <w:marBottom w:val="0"/>
          <w:divBdr>
            <w:top w:val="none" w:sz="0" w:space="0" w:color="auto"/>
            <w:left w:val="none" w:sz="0" w:space="0" w:color="auto"/>
            <w:bottom w:val="none" w:sz="0" w:space="0" w:color="auto"/>
            <w:right w:val="none" w:sz="0" w:space="0" w:color="auto"/>
          </w:divBdr>
        </w:div>
        <w:div w:id="1110859207">
          <w:marLeft w:val="0"/>
          <w:marRight w:val="0"/>
          <w:marTop w:val="0"/>
          <w:marBottom w:val="0"/>
          <w:divBdr>
            <w:top w:val="none" w:sz="0" w:space="0" w:color="auto"/>
            <w:left w:val="none" w:sz="0" w:space="0" w:color="auto"/>
            <w:bottom w:val="none" w:sz="0" w:space="0" w:color="auto"/>
            <w:right w:val="none" w:sz="0" w:space="0" w:color="auto"/>
          </w:divBdr>
        </w:div>
        <w:div w:id="2040549173">
          <w:marLeft w:val="0"/>
          <w:marRight w:val="0"/>
          <w:marTop w:val="0"/>
          <w:marBottom w:val="0"/>
          <w:divBdr>
            <w:top w:val="none" w:sz="0" w:space="0" w:color="auto"/>
            <w:left w:val="none" w:sz="0" w:space="0" w:color="auto"/>
            <w:bottom w:val="none" w:sz="0" w:space="0" w:color="auto"/>
            <w:right w:val="none" w:sz="0" w:space="0" w:color="auto"/>
          </w:divBdr>
        </w:div>
        <w:div w:id="1864898032">
          <w:marLeft w:val="0"/>
          <w:marRight w:val="0"/>
          <w:marTop w:val="0"/>
          <w:marBottom w:val="0"/>
          <w:divBdr>
            <w:top w:val="none" w:sz="0" w:space="0" w:color="auto"/>
            <w:left w:val="none" w:sz="0" w:space="0" w:color="auto"/>
            <w:bottom w:val="none" w:sz="0" w:space="0" w:color="auto"/>
            <w:right w:val="none" w:sz="0" w:space="0" w:color="auto"/>
          </w:divBdr>
        </w:div>
        <w:div w:id="599146194">
          <w:marLeft w:val="0"/>
          <w:marRight w:val="0"/>
          <w:marTop w:val="0"/>
          <w:marBottom w:val="0"/>
          <w:divBdr>
            <w:top w:val="none" w:sz="0" w:space="0" w:color="auto"/>
            <w:left w:val="none" w:sz="0" w:space="0" w:color="auto"/>
            <w:bottom w:val="none" w:sz="0" w:space="0" w:color="auto"/>
            <w:right w:val="none" w:sz="0" w:space="0" w:color="auto"/>
          </w:divBdr>
        </w:div>
        <w:div w:id="2046714152">
          <w:marLeft w:val="0"/>
          <w:marRight w:val="0"/>
          <w:marTop w:val="0"/>
          <w:marBottom w:val="0"/>
          <w:divBdr>
            <w:top w:val="none" w:sz="0" w:space="0" w:color="auto"/>
            <w:left w:val="none" w:sz="0" w:space="0" w:color="auto"/>
            <w:bottom w:val="none" w:sz="0" w:space="0" w:color="auto"/>
            <w:right w:val="none" w:sz="0" w:space="0" w:color="auto"/>
          </w:divBdr>
        </w:div>
        <w:div w:id="872494549">
          <w:marLeft w:val="0"/>
          <w:marRight w:val="0"/>
          <w:marTop w:val="0"/>
          <w:marBottom w:val="0"/>
          <w:divBdr>
            <w:top w:val="none" w:sz="0" w:space="0" w:color="auto"/>
            <w:left w:val="none" w:sz="0" w:space="0" w:color="auto"/>
            <w:bottom w:val="none" w:sz="0" w:space="0" w:color="auto"/>
            <w:right w:val="none" w:sz="0" w:space="0" w:color="auto"/>
          </w:divBdr>
        </w:div>
        <w:div w:id="1554999933">
          <w:marLeft w:val="0"/>
          <w:marRight w:val="0"/>
          <w:marTop w:val="0"/>
          <w:marBottom w:val="0"/>
          <w:divBdr>
            <w:top w:val="none" w:sz="0" w:space="0" w:color="auto"/>
            <w:left w:val="none" w:sz="0" w:space="0" w:color="auto"/>
            <w:bottom w:val="none" w:sz="0" w:space="0" w:color="auto"/>
            <w:right w:val="none" w:sz="0" w:space="0" w:color="auto"/>
          </w:divBdr>
        </w:div>
        <w:div w:id="1450473482">
          <w:marLeft w:val="0"/>
          <w:marRight w:val="0"/>
          <w:marTop w:val="0"/>
          <w:marBottom w:val="0"/>
          <w:divBdr>
            <w:top w:val="none" w:sz="0" w:space="0" w:color="auto"/>
            <w:left w:val="none" w:sz="0" w:space="0" w:color="auto"/>
            <w:bottom w:val="none" w:sz="0" w:space="0" w:color="auto"/>
            <w:right w:val="none" w:sz="0" w:space="0" w:color="auto"/>
          </w:divBdr>
        </w:div>
        <w:div w:id="9456391">
          <w:marLeft w:val="0"/>
          <w:marRight w:val="0"/>
          <w:marTop w:val="0"/>
          <w:marBottom w:val="0"/>
          <w:divBdr>
            <w:top w:val="none" w:sz="0" w:space="0" w:color="auto"/>
            <w:left w:val="none" w:sz="0" w:space="0" w:color="auto"/>
            <w:bottom w:val="none" w:sz="0" w:space="0" w:color="auto"/>
            <w:right w:val="none" w:sz="0" w:space="0" w:color="auto"/>
          </w:divBdr>
        </w:div>
        <w:div w:id="41944451">
          <w:marLeft w:val="0"/>
          <w:marRight w:val="0"/>
          <w:marTop w:val="0"/>
          <w:marBottom w:val="0"/>
          <w:divBdr>
            <w:top w:val="none" w:sz="0" w:space="0" w:color="auto"/>
            <w:left w:val="none" w:sz="0" w:space="0" w:color="auto"/>
            <w:bottom w:val="none" w:sz="0" w:space="0" w:color="auto"/>
            <w:right w:val="none" w:sz="0" w:space="0" w:color="auto"/>
          </w:divBdr>
        </w:div>
        <w:div w:id="56383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1A2270B5B64287883A4DA6B64CE8A1"/>
        <w:category>
          <w:name w:val="General"/>
          <w:gallery w:val="placeholder"/>
        </w:category>
        <w:types>
          <w:type w:val="bbPlcHdr"/>
        </w:types>
        <w:behaviors>
          <w:behavior w:val="content"/>
        </w:behaviors>
        <w:guid w:val="{950ECCE7-CC9F-4801-9BA0-11C6A8DE5422}"/>
      </w:docPartPr>
      <w:docPartBody>
        <w:p w:rsidR="009E6547" w:rsidRDefault="009E6547">
          <w:pPr>
            <w:pStyle w:val="681A2270B5B64287883A4DA6B64CE8A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547"/>
    <w:rsid w:val="00013954"/>
    <w:rsid w:val="0009193C"/>
    <w:rsid w:val="00263C13"/>
    <w:rsid w:val="002F1DF9"/>
    <w:rsid w:val="004259B8"/>
    <w:rsid w:val="004E7DF9"/>
    <w:rsid w:val="007013B1"/>
    <w:rsid w:val="00813C78"/>
    <w:rsid w:val="009E6547"/>
    <w:rsid w:val="00A06E00"/>
    <w:rsid w:val="00B25C19"/>
    <w:rsid w:val="00C65804"/>
    <w:rsid w:val="00DB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sid w:val="009E6547"/>
    <w:rPr>
      <w:b/>
      <w:bCs/>
    </w:rPr>
  </w:style>
  <w:style w:type="paragraph" w:customStyle="1" w:styleId="681A2270B5B64287883A4DA6B64CE8A1">
    <w:name w:val="681A2270B5B64287883A4DA6B64CE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734A02B4-9003-4DD6-B63F-CA8895A3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3611</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DBI202 – DATABASE SYSTEM OF DORM FPT UNIVERSITY</vt:lpstr>
    </vt:vector>
  </TitlesOfParts>
  <Company>Teacher: Nguyen thi oanh</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DORM FPT UNIVERSITY</dc:title>
  <dc:creator>nguyen hai nam | se05123</dc:creator>
  <cp:keywords/>
  <cp:lastModifiedBy>Tri Dung Tran</cp:lastModifiedBy>
  <cp:revision>453</cp:revision>
  <dcterms:created xsi:type="dcterms:W3CDTF">2018-03-17T08:00:00Z</dcterms:created>
  <dcterms:modified xsi:type="dcterms:W3CDTF">2024-11-06T03:29:00Z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